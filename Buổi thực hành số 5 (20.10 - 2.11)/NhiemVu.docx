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E182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79990"/>
                <wp:effectExtent l="0" t="0" r="1270" b="1651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10079990"/>
                          <a:chOff x="0" y="0"/>
                          <a:chExt cx="6951980" cy="100799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928" y="9852685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452" y="129235"/>
                                </a:moveTo>
                                <a:lnTo>
                                  <a:pt x="58204" y="129235"/>
                                </a:lnTo>
                                <a:lnTo>
                                  <a:pt x="58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235"/>
                                </a:lnTo>
                                <a:lnTo>
                                  <a:pt x="0" y="187452"/>
                                </a:lnTo>
                                <a:lnTo>
                                  <a:pt x="58204" y="187452"/>
                                </a:lnTo>
                                <a:lnTo>
                                  <a:pt x="187452" y="187452"/>
                                </a:lnTo>
                                <a:lnTo>
                                  <a:pt x="187452" y="129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9852685"/>
                            <a:ext cx="22796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329">
                                <a:moveTo>
                                  <a:pt x="137769" y="29565"/>
                                </a:moveTo>
                                <a:lnTo>
                                  <a:pt x="8534" y="2956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65"/>
                                </a:lnTo>
                                <a:lnTo>
                                  <a:pt x="0" y="38404"/>
                                </a:lnTo>
                                <a:lnTo>
                                  <a:pt x="8534" y="38404"/>
                                </a:lnTo>
                                <a:lnTo>
                                  <a:pt x="137769" y="38404"/>
                                </a:lnTo>
                                <a:lnTo>
                                  <a:pt x="137769" y="29565"/>
                                </a:lnTo>
                                <a:close/>
                              </a:path>
                              <a:path w="227965" h="227329">
                                <a:moveTo>
                                  <a:pt x="227380" y="218541"/>
                                </a:moveTo>
                                <a:lnTo>
                                  <a:pt x="187756" y="218541"/>
                                </a:lnTo>
                                <a:lnTo>
                                  <a:pt x="187756" y="88087"/>
                                </a:lnTo>
                                <a:lnTo>
                                  <a:pt x="187756" y="79552"/>
                                </a:lnTo>
                                <a:lnTo>
                                  <a:pt x="178917" y="79552"/>
                                </a:lnTo>
                                <a:lnTo>
                                  <a:pt x="147828" y="79552"/>
                                </a:lnTo>
                                <a:lnTo>
                                  <a:pt x="147828" y="29565"/>
                                </a:lnTo>
                                <a:lnTo>
                                  <a:pt x="139293" y="29565"/>
                                </a:lnTo>
                                <a:lnTo>
                                  <a:pt x="139293" y="79552"/>
                                </a:lnTo>
                                <a:lnTo>
                                  <a:pt x="8534" y="79552"/>
                                </a:lnTo>
                                <a:lnTo>
                                  <a:pt x="0" y="79552"/>
                                </a:lnTo>
                                <a:lnTo>
                                  <a:pt x="0" y="88087"/>
                                </a:lnTo>
                                <a:lnTo>
                                  <a:pt x="0" y="218541"/>
                                </a:lnTo>
                                <a:lnTo>
                                  <a:pt x="0" y="227076"/>
                                </a:lnTo>
                                <a:lnTo>
                                  <a:pt x="8534" y="227076"/>
                                </a:lnTo>
                                <a:lnTo>
                                  <a:pt x="137769" y="227076"/>
                                </a:lnTo>
                                <a:lnTo>
                                  <a:pt x="137769" y="218541"/>
                                </a:lnTo>
                                <a:lnTo>
                                  <a:pt x="8534" y="218541"/>
                                </a:lnTo>
                                <a:lnTo>
                                  <a:pt x="8534" y="88087"/>
                                </a:lnTo>
                                <a:lnTo>
                                  <a:pt x="139293" y="88087"/>
                                </a:lnTo>
                                <a:lnTo>
                                  <a:pt x="139293" y="227076"/>
                                </a:lnTo>
                                <a:lnTo>
                                  <a:pt x="147828" y="227076"/>
                                </a:lnTo>
                                <a:lnTo>
                                  <a:pt x="147828" y="88087"/>
                                </a:lnTo>
                                <a:lnTo>
                                  <a:pt x="178917" y="88087"/>
                                </a:lnTo>
                                <a:lnTo>
                                  <a:pt x="178917" y="218541"/>
                                </a:lnTo>
                                <a:lnTo>
                                  <a:pt x="178917" y="227076"/>
                                </a:lnTo>
                                <a:lnTo>
                                  <a:pt x="187756" y="227076"/>
                                </a:lnTo>
                                <a:lnTo>
                                  <a:pt x="227380" y="227076"/>
                                </a:lnTo>
                                <a:lnTo>
                                  <a:pt x="227380" y="218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928" y="39902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452" y="76"/>
                                </a:moveTo>
                                <a:lnTo>
                                  <a:pt x="58204" y="76"/>
                                </a:lnTo>
                                <a:lnTo>
                                  <a:pt x="0" y="0"/>
                                </a:lnTo>
                                <a:lnTo>
                                  <a:pt x="0" y="58293"/>
                                </a:lnTo>
                                <a:lnTo>
                                  <a:pt x="0" y="187452"/>
                                </a:lnTo>
                                <a:lnTo>
                                  <a:pt x="58204" y="187452"/>
                                </a:lnTo>
                                <a:lnTo>
                                  <a:pt x="58204" y="58293"/>
                                </a:lnTo>
                                <a:lnTo>
                                  <a:pt x="187452" y="58293"/>
                                </a:lnTo>
                                <a:lnTo>
                                  <a:pt x="18745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197510" y="139319"/>
                                </a:moveTo>
                                <a:lnTo>
                                  <a:pt x="147828" y="139319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0" y="137820"/>
                                </a:lnTo>
                                <a:lnTo>
                                  <a:pt x="8534" y="137820"/>
                                </a:lnTo>
                                <a:lnTo>
                                  <a:pt x="8534" y="8534"/>
                                </a:lnTo>
                                <a:lnTo>
                                  <a:pt x="139293" y="8534"/>
                                </a:lnTo>
                                <a:lnTo>
                                  <a:pt x="139293" y="139319"/>
                                </a:lnTo>
                                <a:lnTo>
                                  <a:pt x="0" y="139319"/>
                                </a:lnTo>
                                <a:lnTo>
                                  <a:pt x="0" y="147853"/>
                                </a:lnTo>
                                <a:lnTo>
                                  <a:pt x="139293" y="147853"/>
                                </a:lnTo>
                                <a:lnTo>
                                  <a:pt x="139293" y="178943"/>
                                </a:lnTo>
                                <a:lnTo>
                                  <a:pt x="8534" y="178943"/>
                                </a:lnTo>
                                <a:lnTo>
                                  <a:pt x="0" y="178892"/>
                                </a:lnTo>
                                <a:lnTo>
                                  <a:pt x="0" y="187477"/>
                                </a:lnTo>
                                <a:lnTo>
                                  <a:pt x="0" y="227355"/>
                                </a:lnTo>
                                <a:lnTo>
                                  <a:pt x="8534" y="227355"/>
                                </a:lnTo>
                                <a:lnTo>
                                  <a:pt x="8534" y="187477"/>
                                </a:lnTo>
                                <a:lnTo>
                                  <a:pt x="139293" y="187477"/>
                                </a:lnTo>
                                <a:lnTo>
                                  <a:pt x="147828" y="187477"/>
                                </a:lnTo>
                                <a:lnTo>
                                  <a:pt x="147828" y="178943"/>
                                </a:lnTo>
                                <a:lnTo>
                                  <a:pt x="147828" y="147853"/>
                                </a:lnTo>
                                <a:lnTo>
                                  <a:pt x="197510" y="147853"/>
                                </a:lnTo>
                                <a:lnTo>
                                  <a:pt x="197510" y="139319"/>
                                </a:lnTo>
                                <a:close/>
                              </a:path>
                              <a:path w="227965" h="227965">
                                <a:moveTo>
                                  <a:pt x="227380" y="0"/>
                                </a:moveTo>
                                <a:lnTo>
                                  <a:pt x="188976" y="0"/>
                                </a:lnTo>
                                <a:lnTo>
                                  <a:pt x="188976" y="8534"/>
                                </a:lnTo>
                                <a:lnTo>
                                  <a:pt x="188976" y="137820"/>
                                </a:lnTo>
                                <a:lnTo>
                                  <a:pt x="197510" y="137820"/>
                                </a:lnTo>
                                <a:lnTo>
                                  <a:pt x="197510" y="8534"/>
                                </a:lnTo>
                                <a:lnTo>
                                  <a:pt x="227380" y="8534"/>
                                </a:lnTo>
                                <a:lnTo>
                                  <a:pt x="22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600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8600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60552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60552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92200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92200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23848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23848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155446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55446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87094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87094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18741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618741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50389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50389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082419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82419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314067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314067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45714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45714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777363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777363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09010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09010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240658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240658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472560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472560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704209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704209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935857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935857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167504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167504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399153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399153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630801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630801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862448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862448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094478" y="9981920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094478" y="10071227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326126" y="9981920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231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038" y="58216"/>
                                </a:lnTo>
                                <a:lnTo>
                                  <a:pt x="2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326126" y="10071227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231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038" y="8534"/>
                                </a:lnTo>
                                <a:lnTo>
                                  <a:pt x="2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559297" y="9981920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231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038" y="58216"/>
                                </a:lnTo>
                                <a:lnTo>
                                  <a:pt x="2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559297" y="10071227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231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038" y="8534"/>
                                </a:lnTo>
                                <a:lnTo>
                                  <a:pt x="2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792470" y="9981920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343" y="58216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792470" y="10071227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343" y="8534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025641" y="9981920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343" y="58216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025641" y="10071227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343" y="8534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258814" y="9981920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343" y="58216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258814" y="10071227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343" y="8534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492240" y="9981920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231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038" y="58216"/>
                                </a:lnTo>
                                <a:lnTo>
                                  <a:pt x="2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492240" y="10071227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231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038" y="8534"/>
                                </a:lnTo>
                                <a:lnTo>
                                  <a:pt x="2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28600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28600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60552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60552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92200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92200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23848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23848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55446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55446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387094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387094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618741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618741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850389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850389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082419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082419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14067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14067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45714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45714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777363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777363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09010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09010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240658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240658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472560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472560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704209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704209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935857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935857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167504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167504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399153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399153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630801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630801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862448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862448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094478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094478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326126" y="39979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231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038" y="58216"/>
                                </a:lnTo>
                                <a:lnTo>
                                  <a:pt x="2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326126" y="0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231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038" y="8534"/>
                                </a:lnTo>
                                <a:lnTo>
                                  <a:pt x="2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559297" y="39979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231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038" y="58216"/>
                                </a:lnTo>
                                <a:lnTo>
                                  <a:pt x="2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559297" y="0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231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038" y="8534"/>
                                </a:lnTo>
                                <a:lnTo>
                                  <a:pt x="2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792470" y="39979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343" y="58216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792470" y="0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343" y="8534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025641" y="39979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343" y="58216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025641" y="0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343" y="8534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258814" y="39979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343" y="58216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258814" y="0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343" y="8534"/>
                                </a:lnTo>
                                <a:lnTo>
                                  <a:pt x="23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492240" y="39979"/>
                            <a:ext cx="23114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8419">
                                <a:moveTo>
                                  <a:pt x="231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038" y="58216"/>
                                </a:lnTo>
                                <a:lnTo>
                                  <a:pt x="2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492240" y="0"/>
                            <a:ext cx="231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8890">
                                <a:moveTo>
                                  <a:pt x="231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038" y="8534"/>
                                </a:lnTo>
                                <a:lnTo>
                                  <a:pt x="2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725411" y="9852685"/>
                            <a:ext cx="18732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7960">
                                <a:moveTo>
                                  <a:pt x="186893" y="0"/>
                                </a:moveTo>
                                <a:lnTo>
                                  <a:pt x="129286" y="0"/>
                                </a:lnTo>
                                <a:lnTo>
                                  <a:pt x="129286" y="129235"/>
                                </a:lnTo>
                                <a:lnTo>
                                  <a:pt x="0" y="129235"/>
                                </a:lnTo>
                                <a:lnTo>
                                  <a:pt x="0" y="187452"/>
                                </a:lnTo>
                                <a:lnTo>
                                  <a:pt x="129286" y="187452"/>
                                </a:lnTo>
                                <a:lnTo>
                                  <a:pt x="186829" y="187452"/>
                                </a:lnTo>
                                <a:lnTo>
                                  <a:pt x="186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725411" y="9852685"/>
                            <a:ext cx="22669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27329">
                                <a:moveTo>
                                  <a:pt x="37795" y="218541"/>
                                </a:moveTo>
                                <a:lnTo>
                                  <a:pt x="37769" y="89306"/>
                                </a:lnTo>
                                <a:lnTo>
                                  <a:pt x="29845" y="89306"/>
                                </a:lnTo>
                                <a:lnTo>
                                  <a:pt x="29845" y="218541"/>
                                </a:lnTo>
                                <a:lnTo>
                                  <a:pt x="0" y="218541"/>
                                </a:lnTo>
                                <a:lnTo>
                                  <a:pt x="0" y="227076"/>
                                </a:lnTo>
                                <a:lnTo>
                                  <a:pt x="29845" y="227076"/>
                                </a:lnTo>
                                <a:lnTo>
                                  <a:pt x="37769" y="227076"/>
                                </a:lnTo>
                                <a:lnTo>
                                  <a:pt x="37795" y="218541"/>
                                </a:lnTo>
                                <a:close/>
                              </a:path>
                              <a:path w="226695" h="227329">
                                <a:moveTo>
                                  <a:pt x="226491" y="0"/>
                                </a:moveTo>
                                <a:lnTo>
                                  <a:pt x="218567" y="0"/>
                                </a:lnTo>
                                <a:lnTo>
                                  <a:pt x="218567" y="39624"/>
                                </a:lnTo>
                                <a:lnTo>
                                  <a:pt x="87426" y="39624"/>
                                </a:lnTo>
                                <a:lnTo>
                                  <a:pt x="79502" y="39624"/>
                                </a:lnTo>
                                <a:lnTo>
                                  <a:pt x="79502" y="48158"/>
                                </a:lnTo>
                                <a:lnTo>
                                  <a:pt x="79502" y="79552"/>
                                </a:lnTo>
                                <a:lnTo>
                                  <a:pt x="29845" y="79552"/>
                                </a:lnTo>
                                <a:lnTo>
                                  <a:pt x="29845" y="88087"/>
                                </a:lnTo>
                                <a:lnTo>
                                  <a:pt x="79502" y="88087"/>
                                </a:lnTo>
                                <a:lnTo>
                                  <a:pt x="79502" y="218541"/>
                                </a:lnTo>
                                <a:lnTo>
                                  <a:pt x="79502" y="227076"/>
                                </a:lnTo>
                                <a:lnTo>
                                  <a:pt x="87426" y="227076"/>
                                </a:lnTo>
                                <a:lnTo>
                                  <a:pt x="218567" y="227076"/>
                                </a:lnTo>
                                <a:lnTo>
                                  <a:pt x="226415" y="227076"/>
                                </a:lnTo>
                                <a:lnTo>
                                  <a:pt x="226491" y="89306"/>
                                </a:lnTo>
                                <a:lnTo>
                                  <a:pt x="218567" y="89306"/>
                                </a:lnTo>
                                <a:lnTo>
                                  <a:pt x="218567" y="218541"/>
                                </a:lnTo>
                                <a:lnTo>
                                  <a:pt x="87426" y="218541"/>
                                </a:lnTo>
                                <a:lnTo>
                                  <a:pt x="87426" y="88087"/>
                                </a:lnTo>
                                <a:lnTo>
                                  <a:pt x="226441" y="88087"/>
                                </a:lnTo>
                                <a:lnTo>
                                  <a:pt x="226441" y="79552"/>
                                </a:lnTo>
                                <a:lnTo>
                                  <a:pt x="87426" y="79552"/>
                                </a:lnTo>
                                <a:lnTo>
                                  <a:pt x="87426" y="48158"/>
                                </a:lnTo>
                                <a:lnTo>
                                  <a:pt x="218567" y="48158"/>
                                </a:lnTo>
                                <a:lnTo>
                                  <a:pt x="226415" y="48158"/>
                                </a:lnTo>
                                <a:lnTo>
                                  <a:pt x="226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725411" y="39902"/>
                            <a:ext cx="18732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7960">
                                <a:moveTo>
                                  <a:pt x="186893" y="0"/>
                                </a:moveTo>
                                <a:lnTo>
                                  <a:pt x="129286" y="0"/>
                                </a:lnTo>
                                <a:lnTo>
                                  <a:pt x="0" y="76"/>
                                </a:lnTo>
                                <a:lnTo>
                                  <a:pt x="0" y="58293"/>
                                </a:lnTo>
                                <a:lnTo>
                                  <a:pt x="129286" y="58293"/>
                                </a:lnTo>
                                <a:lnTo>
                                  <a:pt x="129286" y="187452"/>
                                </a:lnTo>
                                <a:lnTo>
                                  <a:pt x="186893" y="187452"/>
                                </a:lnTo>
                                <a:lnTo>
                                  <a:pt x="186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725411" y="0"/>
                            <a:ext cx="22669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27965">
                                <a:moveTo>
                                  <a:pt x="226491" y="188950"/>
                                </a:moveTo>
                                <a:lnTo>
                                  <a:pt x="218567" y="188950"/>
                                </a:lnTo>
                                <a:lnTo>
                                  <a:pt x="89281" y="188976"/>
                                </a:lnTo>
                                <a:lnTo>
                                  <a:pt x="89281" y="197510"/>
                                </a:lnTo>
                                <a:lnTo>
                                  <a:pt x="218567" y="197510"/>
                                </a:lnTo>
                                <a:lnTo>
                                  <a:pt x="218567" y="227355"/>
                                </a:lnTo>
                                <a:lnTo>
                                  <a:pt x="226491" y="227355"/>
                                </a:lnTo>
                                <a:lnTo>
                                  <a:pt x="226491" y="188950"/>
                                </a:lnTo>
                                <a:close/>
                              </a:path>
                              <a:path w="226695" h="227965">
                                <a:moveTo>
                                  <a:pt x="226491" y="25"/>
                                </a:moveTo>
                                <a:lnTo>
                                  <a:pt x="89281" y="0"/>
                                </a:lnTo>
                                <a:lnTo>
                                  <a:pt x="89281" y="8534"/>
                                </a:lnTo>
                                <a:lnTo>
                                  <a:pt x="218567" y="8534"/>
                                </a:lnTo>
                                <a:lnTo>
                                  <a:pt x="218567" y="139319"/>
                                </a:lnTo>
                                <a:lnTo>
                                  <a:pt x="87426" y="139319"/>
                                </a:lnTo>
                                <a:lnTo>
                                  <a:pt x="87426" y="0"/>
                                </a:lnTo>
                                <a:lnTo>
                                  <a:pt x="79502" y="0"/>
                                </a:lnTo>
                                <a:lnTo>
                                  <a:pt x="79502" y="139319"/>
                                </a:lnTo>
                                <a:lnTo>
                                  <a:pt x="47548" y="139319"/>
                                </a:lnTo>
                                <a:lnTo>
                                  <a:pt x="47548" y="8534"/>
                                </a:lnTo>
                                <a:lnTo>
                                  <a:pt x="47548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9624" y="8534"/>
                                </a:lnTo>
                                <a:lnTo>
                                  <a:pt x="39624" y="139319"/>
                                </a:lnTo>
                                <a:lnTo>
                                  <a:pt x="39624" y="147853"/>
                                </a:lnTo>
                                <a:lnTo>
                                  <a:pt x="47548" y="147853"/>
                                </a:lnTo>
                                <a:lnTo>
                                  <a:pt x="79502" y="147853"/>
                                </a:lnTo>
                                <a:lnTo>
                                  <a:pt x="79502" y="197510"/>
                                </a:lnTo>
                                <a:lnTo>
                                  <a:pt x="87426" y="197510"/>
                                </a:lnTo>
                                <a:lnTo>
                                  <a:pt x="87426" y="147853"/>
                                </a:lnTo>
                                <a:lnTo>
                                  <a:pt x="218567" y="147853"/>
                                </a:lnTo>
                                <a:lnTo>
                                  <a:pt x="226453" y="147853"/>
                                </a:lnTo>
                                <a:lnTo>
                                  <a:pt x="22649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854697" y="228574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943979" y="228574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854697" y="463270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943979" y="463270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854697" y="697966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943979" y="697966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854697" y="932967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943979" y="932967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854697" y="1167663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943979" y="1167663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854697" y="1402359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943979" y="1402359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854697" y="1637131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943979" y="1637131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854697" y="1871827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943979" y="1871827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854697" y="2106523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943979" y="2106523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854697" y="2341219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943979" y="2341219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854697" y="2575915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943979" y="2575915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854697" y="2810611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943979" y="2810611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854697" y="3045612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943979" y="304561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854697" y="3280308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943979" y="3280308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854697" y="3515004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943979" y="3515004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854697" y="3749700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7607" y="233171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943979" y="3749700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7925" y="233171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854697" y="3984345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943979" y="3984345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854697" y="4219041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943979" y="4219041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854697" y="4453737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943979" y="4453737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854697" y="4688433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943979" y="4688433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854697" y="4923129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943979" y="4923129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854697" y="5158130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943979" y="5158130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854697" y="5392826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943979" y="5392826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854697" y="5627522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943979" y="562752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854697" y="5862218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943979" y="5862218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854697" y="6096990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943979" y="6096990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854697" y="6331686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943979" y="6331686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854697" y="6566382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943979" y="656638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854697" y="6801078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943979" y="6801078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854697" y="7035774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943979" y="7035774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854697" y="7270470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943979" y="7270470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854697" y="7505471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943979" y="7505471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854697" y="7740167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943979" y="7740167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854697" y="7974863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943979" y="7974863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854697" y="8209508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943979" y="8209508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854697" y="8444204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943979" y="8444204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6854697" y="8678900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943979" y="8678900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854697" y="8913596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943979" y="8913596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854697" y="9148292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943979" y="9148292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854697" y="9382988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7607" y="233476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943979" y="9382988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7925" y="23347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854697" y="9617989"/>
                            <a:ext cx="5778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3679">
                                <a:moveTo>
                                  <a:pt x="57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7607" y="23317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943979" y="9617989"/>
                            <a:ext cx="82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3679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7925" y="23317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9928" y="22857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0" y="22857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9928" y="46327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46327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9928" y="69796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69796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9928" y="93296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932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9928" y="11676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167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9928" y="14023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1402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9928" y="163713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163713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9928" y="187182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0" y="187182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9928" y="210652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210652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9928" y="234121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234121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9928" y="257591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25759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9928" y="281061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28106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9928" y="304561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30456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9928" y="328030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32803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9928" y="351500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35150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9928" y="37497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37497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9928" y="39843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39843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9928" y="42190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42190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9928" y="44537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44537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9928" y="46884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46884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9928" y="49231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0" y="49231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9928" y="515813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51581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9928" y="53928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53928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9928" y="562752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56275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9928" y="586221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58622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9928" y="609699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609699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9928" y="633168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633168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9928" y="656638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0" y="656638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9928" y="680107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0" y="680107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9928" y="703577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0" y="703577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9928" y="727047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0" y="727047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9928" y="750547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0" y="75054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9928" y="774016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0" y="77401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9928" y="79748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0" y="79748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9928" y="820950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82095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9928" y="844420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0" y="84442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9928" y="86789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86789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9928" y="891359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0" y="891359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9928" y="914829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0" y="914829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9928" y="93829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0" y="93829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9928" y="96179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0" y="96179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3.95pt;height:793.7pt;width:547.4pt;mso-position-horizontal-relative:page;mso-position-vertical-relative:page;z-index:-251657216;mso-width-relative:page;mso-height-relative:page;" coordsize="6951980,10079990" o:gfxdata="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">
                <o:lock v:ext="edit" aspectratio="f"/>
                <v:shape id="Graphic 2" o:spid="_x0000_s1026" o:spt="100" style="position:absolute;left:39928;top:9852685;height:187960;width:187960;" fillcolor="#000080" filled="t" stroked="f" coordsize="187960,187960" o:gfxdata="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ZuIovQAA&#10;ANoAAAAPAAAAAAAAAAEAIAAAACIAAABkcnMvZG93bnJldi54bWxQSwECFAAUAAAACACHTuJAMy8F&#10;njsAAAA5AAAAEAAAAAAAAAABACAAAAAMAQAAZHJzL3NoYXBleG1sLnhtbFBLBQYAAAAABgAGAFsB&#10;AAC2AwAAAAA=&#10;" path="m187452,129235l58204,129235,58204,0,0,0,0,129235,0,187452,58204,187452,187452,187452,187452,12923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0;top:9852685;height:227329;width:227965;" fillcolor="#000000" filled="t" stroked="f" coordsize="227965,227329" o:gfxdata="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wXyvQAA&#10;ANoAAAAPAAAAAAAAAAEAIAAAACIAAABkcnMvZG93bnJldi54bWxQSwECFAAUAAAACACHTuJAMy8F&#10;njsAAAA5AAAAEAAAAAAAAAABACAAAAAMAQAAZHJzL3NoYXBleG1sLnhtbFBLBQYAAAAABgAGAFsB&#10;AAC2AwAAAAA=&#10;" path="m137769,29565l8534,29565,8534,0,0,0,0,29565,0,38404,8534,38404,137769,38404,137769,29565xem227380,218541l187756,218541,187756,88087,187756,79552,178917,79552,147828,79552,147828,29565,139293,29565,139293,79552,8534,79552,0,79552,0,88087,0,218541,0,227076,8534,227076,137769,227076,137769,218541,8534,218541,8534,88087,139293,88087,139293,227076,147828,227076,147828,88087,178917,88087,178917,218541,178917,227076,187756,227076,227380,227076,227380,21854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39928;top:39902;height:187960;width:187960;" fillcolor="#000080" filled="t" stroked="f" coordsize="187960,187960" o:gfxdata="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D38e8AAAA&#10;2gAAAA8AAAAAAAAAAQAgAAAAIgAAAGRycy9kb3ducmV2LnhtbFBLAQIUABQAAAAIAIdO4kAzLwWe&#10;OwAAADkAAAAQAAAAAAAAAAEAIAAAAAsBAABkcnMvc2hhcGV4bWwueG1sUEsFBgAAAAAGAAYAWwEA&#10;ALUDAAAAAA==&#10;" path="m187452,76l58204,76,0,0,0,58293,0,187452,58204,187452,58204,58293,187452,58293,187452,7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0;top:0;height:227965;width:227965;" fillcolor="#000000" filled="t" stroked="f" coordsize="227965,227965" o:gfxdata="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elp74A&#10;AADaAAAADwAAAAAAAAABACAAAAAiAAAAZHJzL2Rvd25yZXYueG1sUEsBAhQAFAAAAAgAh07iQDMv&#10;BZ47AAAAOQAAABAAAAAAAAAAAQAgAAAADQEAAGRycy9zaGFwZXhtbC54bWxQSwUGAAAAAAYABgBb&#10;AQAAtwMAAAAA&#10;" path="m197510,139319l147828,139319,147828,8534,147828,25,0,0,0,8534,0,137820,8534,137820,8534,8534,139293,8534,139293,139319,0,139319,0,147853,139293,147853,139293,178943,8534,178943,0,178892,0,187477,0,227355,8534,227355,8534,187477,139293,187477,147828,187477,147828,178943,147828,147853,197510,147853,197510,139319xem227380,0l188976,0,188976,8534,188976,137820,197510,137820,197510,8534,227380,8534,22738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228600;top:9981920;height:58419;width:230504;" fillcolor="#000080" filled="t" stroked="f" coordsize="230504,58419" o:gfxdata="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00a28AAAA&#10;2gAAAA8AAAAAAAAAAQAgAAAAIgAAAGRycy9kb3ducmV2LnhtbFBLAQIUABQAAAAIAIdO4kAzLwWe&#10;OwAAADkAAAAQAAAAAAAAAAEAIAAAAAsBAABkcnMvc2hhcGV4bWwueG1sUEsFBgAAAAAGAAYAWwEA&#10;ALU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228600;top:10071227;height:8890;width:230504;" fillcolor="#000000" filled="t" stroked="f" coordsize="230504,8890" o:gfxdata="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hrUkvQAA&#10;ANo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460552;top:9981920;height:58419;width:230504;" fillcolor="#000080" filled="t" stroked="f" coordsize="230504,58419" o:gfxdata="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ufgRLgAAADaAAAA&#10;DwAAAAAAAAABACAAAAAiAAAAZHJzL2Rvd25yZXYueG1sUEsBAhQAFAAAAAgAh07iQDMvBZ47AAAA&#10;OQAAABAAAAAAAAAAAQAgAAAABwEAAGRycy9zaGFwZXhtbC54bWxQSwUGAAAAAAYABgBbAQAAsQMA&#10;AAAA&#10;" path="m230123,0l0,0,0,58216,230123,58216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460552;top:10071227;height:8890;width:230504;" fillcolor="#000000" filled="t" stroked="f" coordsize="230504,8890" o:gfxdata="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VhM28AAAA&#10;2gAAAA8AAAAAAAAAAQAgAAAAIgAAAGRycy9kb3ducmV2LnhtbFBLAQIUABQAAAAIAIdO4kAzLwWe&#10;OwAAADkAAAAQAAAAAAAAAAEAIAAAAAsBAABkcnMvc2hhcGV4bWwueG1sUEsFBgAAAAAGAAYAWwEA&#10;ALUDAAAAAA==&#10;" path="m230123,0l0,0,0,8534,230123,8534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692200;top:9981920;height:58419;width:230504;" fillcolor="#000080" filled="t" stroked="f" coordsize="230504,58419" o:gfxdata="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tjuhvQAA&#10;ANsAAAAPAAAAAAAAAAEAIAAAACIAAABkcnMvZG93bnJldi54bWxQSwECFAAUAAAACACHTuJAMy8F&#10;njsAAAA5AAAAEAAAAAAAAAABACAAAAAMAQAAZHJzL3NoYXBleG1sLnhtbFBLBQYAAAAABgAGAFsB&#10;AAC2AwAAAAA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692200;top:10071227;height:8890;width:230504;" fillcolor="#000000" filled="t" stroked="f" coordsize="230504,8890" o:gfxdata="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g/absAAADb&#10;AAAADwAAAAAAAAABACAAAAAiAAAAZHJzL2Rvd25yZXYueG1sUEsBAhQAFAAAAAgAh07iQDMvBZ47&#10;AAAAOQAAABAAAAAAAAAAAQAgAAAACgEAAGRycy9zaGFwZXhtbC54bWxQSwUGAAAAAAYABgBbAQAA&#10;tA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923848;top:9981920;height:58419;width:230504;" fillcolor="#000080" filled="t" stroked="f" coordsize="230504,58419" o:gfxdata="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igATbsAAADb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923848;top:10071227;height:8890;width:230504;" fillcolor="#000000" filled="t" stroked="f" coordsize="230504,8890" o:gfxdata="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zYEhbsAAADb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1155446;top:9981920;height:58419;width:230504;" fillcolor="#000080" filled="t" stroked="f" coordsize="230504,58419" o:gfxdata="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09orsAAADb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1155446;top:10071227;height:8890;width:230504;" fillcolor="#000000" filled="t" stroked="f" coordsize="230504,8890" o:gfxdata="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5M5arsAAADb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" o:spid="_x0000_s1026" o:spt="100" style="position:absolute;left:1387094;top:9981920;height:58419;width:230504;" fillcolor="#000080" filled="t" stroked="f" coordsize="230504,58419" o:gfxdata="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EwZOugAAANsA&#10;AAAPAAAAAAAAAAEAIAAAACIAAABkcnMvZG93bnJldi54bWxQSwECFAAUAAAACACHTuJAMy8FnjsA&#10;AAA5AAAAEAAAAAAAAAABACAAAAAJAQAAZHJzL3NoYXBleG1sLnhtbFBLBQYAAAAABgAGAFsBAACz&#10;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" o:spid="_x0000_s1026" o:spt="100" style="position:absolute;left:1387094;top:10071227;height:8890;width:230504;" fillcolor="#000000" filled="t" stroked="f" coordsize="230504,8890" o:gfxdata="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0ChrsAAADb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" o:spid="_x0000_s1026" o:spt="100" style="position:absolute;left:1618741;top:9981920;height:58419;width:230504;" fillcolor="#000080" filled="t" stroked="f" coordsize="230504,58419" o:gfxdata="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wDen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1618741;top:10071227;height:8890;width:230504;" fillcolor="#000000" filled="t" stroked="f" coordsize="230504,8890" o:gfxdata="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t4zb7sAAADb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1850389;top:9981920;height:58419;width:230504;" fillcolor="#000080" filled="t" stroked="f" coordsize="230504,58419" o:gfxdata="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9rxHLsAAADb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1850389;top:10071227;height:8890;width:230504;" fillcolor="#000000" filled="t" stroked="f" coordsize="230504,8890" o:gfxdata="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xPXU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" o:spid="_x0000_s1026" o:spt="100" style="position:absolute;left:2082419;top:9981920;height:58419;width:230504;" fillcolor="#000080" filled="t" stroked="f" coordsize="230504,58419" o:gfxdata="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RMrwvQAA&#10;ANsAAAAPAAAAAAAAAAEAIAAAACIAAABkcnMvZG93bnJldi54bWxQSwECFAAUAAAACACHTuJAMy8F&#10;njsAAAA5AAAAEAAAAAAAAAABACAAAAAMAQAAZHJzL3NoYXBleG1sLnhtbFBLBQYAAAAABgAGAFsB&#10;AAC2AwAAAAA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2082419;top:10071227;height:8890;width:230504;" fillcolor="#000000" filled="t" stroked="f" coordsize="230504,8890" o:gfxdata="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VrOOL4A&#10;AADb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2314067;top:9981920;height:58419;width:230504;" fillcolor="#000080" filled="t" stroked="f" coordsize="230504,58419" o:gfxdata="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fcf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2314067;top:10071227;height:8890;width:230504;" fillcolor="#000000" filled="t" stroked="f" coordsize="230504,8890" o:gfxdata="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/z17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2545714;top:9981920;height:58419;width:230504;" fillcolor="#000080" filled="t" stroked="f" coordsize="230504,58419" o:gfxdata="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3/M874A&#10;AADb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2545714;top:10071227;height:8890;width:230504;" fillcolor="#000000" filled="t" stroked="f" coordsize="230504,8890" o:gfxdata="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HIO7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2777363;top:9981920;height:58419;width:230504;" fillcolor="#000080" filled="t" stroked="f" coordsize="230504,58419" o:gfxdata="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az9GrsAAADb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2777363;top:10071227;height:8890;width:230504;" fillcolor="#000000" filled="t" stroked="f" coordsize="230504,8890" o:gfxdata="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svnS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3009010;top:9981920;height:58419;width:230504;" fillcolor="#000080" filled="t" stroked="f" coordsize="230504,58419" o:gfxdata="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DZ8G5AAAA2wAA&#10;AA8AAAAAAAAAAQAgAAAAIgAAAGRycy9kb3ducmV2LnhtbFBLAQIUABQAAAAIAIdO4kAzLwWeOwAA&#10;ADkAAAAQAAAAAAAAAAEAIAAAAAgBAABkcnMvc2hhcGV4bWwueG1sUEsFBgAAAAAGAAYAWwEAALID&#10;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3009010;top:10071227;height:8890;width:230504;" fillcolor="#000000" filled="t" stroked="f" coordsize="230504,8890" o:gfxdata="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HWMJ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3240658;top:9981920;height:58419;width:230504;" fillcolor="#000080" filled="t" stroked="f" coordsize="230504,58419" o:gfxdata="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nVwt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3240658;top:10071227;height:8890;width:230504;" fillcolor="#000000" filled="t" stroked="f" coordsize="230504,8890" o:gfxdata="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g1jl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3472560;top:9981920;height:58419;width:230504;" fillcolor="#000080" filled="t" stroked="f" coordsize="230504,58419" o:gfxdata="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4YcK/&#10;AAAA2wAAAA8AAAAAAAAAAQAgAAAAIgAAAGRycy9kb3ducmV2LnhtbFBLAQIUABQAAAAIAIdO4kAz&#10;LwWeOwAAADkAAAAQAAAAAAAAAAEAIAAAAA4BAABkcnMvc2hhcGV4bWwueG1sUEsFBgAAAAAGAAYA&#10;WwEAALgD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3472560;top:10071227;height:8890;width:230504;" fillcolor="#000000" filled="t" stroked="f" coordsize="230504,8890" o:gfxdata="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ZlCr4A&#10;AADb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" o:spid="_x0000_s1026" o:spt="100" style="position:absolute;left:3704209;top:9981920;height:58419;width:230504;" fillcolor="#000080" filled="t" stroked="f" coordsize="230504,58419" o:gfxdata="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mWi68AAAA&#10;2wAAAA8AAAAAAAAAAQAgAAAAIgAAAGRycy9kb3ducmV2LnhtbFBLAQIUABQAAAAIAIdO4kAzLwWe&#10;OwAAADkAAAAQAAAAAAAAAAEAIAAAAAsBAABkcnMvc2hhcGV4bWwueG1sUEsFBgAAAAAGAAYAWwEA&#10;ALUD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3704209;top:10071227;height:8890;width:230504;" fillcolor="#000000" filled="t" stroked="f" coordsize="230504,8890" o:gfxdata="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7he5r4A&#10;AADb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3935857;top:9981920;height:58419;width:230504;" fillcolor="#000080" filled="t" stroked="f" coordsize="230504,58419" o:gfxdata="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1a8e5AAAA2wAA&#10;AA8AAAAAAAAAAQAgAAAAIgAAAGRycy9kb3ducmV2LnhtbFBLAQIUABQAAAAIAIdO4kAzLwWeOwAA&#10;ADkAAAAQAAAAAAAAAAEAIAAAAAgBAABkcnMvc2hhcGV4bWwueG1sUEsFBgAAAAAGAAYAWwEAALID&#10;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3935857;top:10071227;height:8890;width:230504;" fillcolor="#000000" filled="t" stroked="f" coordsize="230504,8890" o:gfxdata="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a28P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4167504;top:9981920;height:58419;width:230504;" fillcolor="#000080" filled="t" stroked="f" coordsize="230504,58419" o:gfxdata="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IFFLy5AAAA2wAA&#10;AA8AAAAAAAAAAQAgAAAAIgAAAGRycy9kb3ducmV2LnhtbFBLAQIUABQAAAAIAIdO4kAzLwWeOwAA&#10;ADkAAAAQAAAAAAAAAAEAIAAAAAgBAABkcnMvc2hhcGV4bWwueG1sUEsFBgAAAAAGAAYAWwEAALID&#10;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4167504;top:10071227;height:8890;width:230504;" fillcolor="#000000" filled="t" stroked="f" coordsize="230504,8890" o:gfxdata="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xsQdL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4399153;top:9981920;height:58419;width:230504;" fillcolor="#000080" filled="t" stroked="f" coordsize="230504,58419" o:gfxdata="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my9Q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" o:spid="_x0000_s1026" o:spt="100" style="position:absolute;left:4399153;top:10071227;height:8890;width:230504;" fillcolor="#000000" filled="t" stroked="f" coordsize="230504,8890" o:gfxdata="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hSuY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" o:spid="_x0000_s1026" o:spt="100" style="position:absolute;left:4630801;top:9981920;height:58419;width:230504;" fillcolor="#000080" filled="t" stroked="f" coordsize="230504,58419" o:gfxdata="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4Sv74A&#10;AADb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4630801;top:10071227;height:8890;width:230504;" fillcolor="#000000" filled="t" stroked="f" coordsize="230504,8890" o:gfxdata="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AWd7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" o:spid="_x0000_s1026" o:spt="100" style="position:absolute;left:4862448;top:9981920;height:58419;width:230504;" fillcolor="#000080" filled="t" stroked="f" coordsize="230504,58419" o:gfxdata="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gKVO8AAAA&#10;2wAAAA8AAAAAAAAAAQAgAAAAIgAAAGRycy9kb3ducmV2LnhtbFBLAQIUABQAAAAIAIdO4kAzLwWe&#10;OwAAADkAAAAQAAAAAAAAAAEAIAAAAAsBAABkcnMvc2hhcGV4bWwueG1sUEsFBgAAAAAGAAYAWwEA&#10;ALU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" o:spid="_x0000_s1026" o:spt="100" style="position:absolute;left:4862448;top:10071227;height:8890;width:230504;" fillcolor="#000000" filled="t" stroked="f" coordsize="230504,8890" o:gfxdata="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74tm7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5094478;top:9981920;height:58419;width:230504;" fillcolor="#000080" filled="t" stroked="f" coordsize="230504,58419" o:gfxdata="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xzGLq5AAAA2wAA&#10;AA8AAAAAAAAAAQAgAAAAIgAAAGRycy9kb3ducmV2LnhtbFBLAQIUABQAAAAIAIdO4kAzLwWeOwAA&#10;ADkAAAAQAAAAAAAAAAEAIAAAAAgBAABkcnMvc2hhcGV4bWwueG1sUEsFBgAAAAAGAAYAWwEAALID&#10;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" o:spid="_x0000_s1026" o:spt="100" style="position:absolute;left:5094478;top:10071227;height:8890;width:230504;" fillcolor="#000000" filled="t" stroked="f" coordsize="230504,8890" o:gfxdata="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bRxyvQAA&#10;ANsAAAAPAAAAAAAAAAEAIAAAACIAAABkcnMvZG93bnJldi54bWxQSwECFAAUAAAACACHTuJAMy8F&#10;njsAAAA5AAAAEAAAAAAAAAABACAAAAAMAQAAZHJzL3NoYXBleG1sLnhtbFBLBQYAAAAABgAGAFsB&#10;AAC2AwAAAAA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5326126;top:9981920;height:58419;width:231140;" fillcolor="#000080" filled="t" stroked="f" coordsize="231140,58419" o:gfxdata="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PvTm8AAAA&#10;2wAAAA8AAAAAAAAAAQAgAAAAIgAAAGRycy9kb3ducmV2LnhtbFBLAQIUABQAAAAIAIdO4kAzLwWe&#10;OwAAADkAAAAQAAAAAAAAAAEAIAAAAAsBAABkcnMvc2hhcGV4bWwueG1sUEsFBgAAAAAGAAYAWwEA&#10;ALUDAAAAAA==&#10;" path="m231038,0l0,0,0,58216,231038,58216,2310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5326126;top:10071227;height:8890;width:231140;" fillcolor="#000000" filled="t" stroked="f" coordsize="231140,8890" o:gfxdata="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OGJGugAAANsA&#10;AAAPAAAAAAAAAAEAIAAAACIAAABkcnMvZG93bnJldi54bWxQSwECFAAUAAAACACHTuJAMy8FnjsA&#10;AAA5AAAAEAAAAAAAAAABACAAAAAJAQAAZHJzL3NoYXBleG1sLnhtbFBLBQYAAAAABgAGAFsBAACz&#10;AwAAAAA=&#10;" path="m231038,0l0,0,0,8534,231038,8534,2310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5559297;top:9981920;height:58419;width:231140;" fillcolor="#000080" filled="t" stroked="f" coordsize="231140,58419" o:gfxdata="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RhtW/&#10;AAAA2wAAAA8AAAAAAAAAAQAgAAAAIgAAAGRycy9kb3ducmV2LnhtbFBLAQIUABQAAAAIAIdO4kAz&#10;LwWeOwAAADkAAAAQAAAAAAAAAAEAIAAAAA4BAABkcnMvc2hhcGV4bWwueG1sUEsFBgAAAAAGAAYA&#10;WwEAALgDAAAAAA==&#10;" path="m231038,0l0,0,0,58216,231038,58216,2310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" o:spid="_x0000_s1026" o:spt="100" style="position:absolute;left:5559297;top:10071227;height:8890;width:231140;" fillcolor="#000000" filled="t" stroked="f" coordsize="231140,8890" o:gfxdata="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mWaq5AAAA2wAA&#10;AA8AAAAAAAAAAQAgAAAAIgAAAGRycy9kb3ducmV2LnhtbFBLAQIUABQAAAAIAIdO4kAzLwWeOwAA&#10;ADkAAAAQAAAAAAAAAAEAIAAAAAgBAABkcnMvc2hhcGV4bWwueG1sUEsFBgAAAAAGAAYAWwEAALID&#10;AAAAAA==&#10;" path="m231038,0l0,0,0,8534,231038,8534,2310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5792470;top:9981920;height:58419;width:231775;" fillcolor="#000080" filled="t" stroked="f" coordsize="231775,58419" o:gfxdata="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q/l&#10;b8EAAADbAAAADwAAAAAAAAABACAAAAAiAAAAZHJzL2Rvd25yZXYueG1sUEsBAhQAFAAAAAgAh07i&#10;QDMvBZ47AAAAOQAAABAAAAAAAAAAAQAgAAAAEAEAAGRycy9zaGFwZXhtbC54bWxQSwUGAAAAAAYA&#10;BgBbAQAAugMAAAAA&#10;" path="m231343,0l0,0,0,58216,231343,58216,2313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" o:spid="_x0000_s1026" o:spt="100" style="position:absolute;left:5792470;top:10071227;height:8890;width:231775;" fillcolor="#000000" filled="t" stroked="f" coordsize="231775,8890" o:gfxdata="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O7ty8AAAA&#10;2wAAAA8AAAAAAAAAAQAgAAAAIgAAAGRycy9kb3ducmV2LnhtbFBLAQIUABQAAAAIAIdO4kAzLwWe&#10;OwAAADkAAAAQAAAAAAAAAAEAIAAAAAsBAABkcnMvc2hhcGV4bWwueG1sUEsFBgAAAAAGAAYAWwEA&#10;ALUDAAAAAA==&#10;" path="m231343,0l0,0,0,8534,231343,8534,2313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" o:spid="_x0000_s1026" o:spt="100" style="position:absolute;left:6025641;top:9981920;height:58419;width:231775;" fillcolor="#000080" filled="t" stroked="f" coordsize="231775,58419" o:gfxdata="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Md6D&#10;wAAAANsAAAAPAAAAAAAAAAEAIAAAACIAAABkcnMvZG93bnJldi54bWxQSwECFAAUAAAACACHTuJA&#10;My8FnjsAAAA5AAAAEAAAAAAAAAABACAAAAAPAQAAZHJzL3NoYXBleG1sLnhtbFBLBQYAAAAABgAG&#10;AFsBAAC5AwAAAAA=&#10;" path="m231343,0l0,0,0,58216,231343,58216,2313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" o:spid="_x0000_s1026" o:spt="100" style="position:absolute;left:6025641;top:10071227;height:8890;width:231775;" fillcolor="#000000" filled="t" stroked="f" coordsize="231775,8890" o:gfxdata="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0NUwvQAA&#10;ANsAAAAPAAAAAAAAAAEAIAAAACIAAABkcnMvZG93bnJldi54bWxQSwECFAAUAAAACACHTuJAMy8F&#10;njsAAAA5AAAAEAAAAAAAAAABACAAAAAMAQAAZHJzL3NoYXBleG1sLnhtbFBLBQYAAAAABgAGAFsB&#10;AAC2AwAAAAA=&#10;" path="m231343,0l0,0,0,8534,231343,8534,2313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" o:spid="_x0000_s1026" o:spt="100" style="position:absolute;left:6258814;top:9981920;height:58419;width:231775;" fillcolor="#000080" filled="t" stroked="f" coordsize="231775,58419" o:gfxdata="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+Lvar4A&#10;AADbAAAADwAAAAAAAAABACAAAAAiAAAAZHJzL2Rvd25yZXYueG1sUEsBAhQAFAAAAAgAh07iQDMv&#10;BZ47AAAAOQAAABAAAAAAAAAAAQAgAAAADQEAAGRycy9zaGFwZXhtbC54bWxQSwUGAAAAAAYABgBb&#10;AQAAtwMAAAAA&#10;" path="m231343,0l0,0,0,58216,231343,58216,2313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" o:spid="_x0000_s1026" o:spt="100" style="position:absolute;left:6258814;top:10071227;height:8890;width:231775;" fillcolor="#000000" filled="t" stroked="f" coordsize="231775,8890" o:gfxdata="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+TZvQAA&#10;ANsAAAAPAAAAAAAAAAEAIAAAACIAAABkcnMvZG93bnJldi54bWxQSwECFAAUAAAACACHTuJAMy8F&#10;njsAAAA5AAAAEAAAAAAAAAABACAAAAAMAQAAZHJzL3NoYXBleG1sLnhtbFBLBQYAAAAABgAGAFsB&#10;AAC2AwAAAAA=&#10;" path="m231343,0l0,0,0,8534,231343,8534,2313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" o:spid="_x0000_s1026" o:spt="100" style="position:absolute;left:6492240;top:9981920;height:58419;width:231140;" fillcolor="#000080" filled="t" stroked="f" coordsize="231140,58419" o:gfxdata="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N3hLsAAADb&#10;AAAADwAAAAAAAAABACAAAAAiAAAAZHJzL2Rvd25yZXYueG1sUEsBAhQAFAAAAAgAh07iQDMvBZ47&#10;AAAAOQAAABAAAAAAAAAAAQAgAAAACgEAAGRycy9zaGFwZXhtbC54bWxQSwUGAAAAAAYABgBbAQAA&#10;tAMAAAAA&#10;" path="m231038,0l0,0,0,58216,231038,58216,2310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" o:spid="_x0000_s1026" o:spt="100" style="position:absolute;left:6492240;top:10071227;height:8890;width:231140;" fillcolor="#000000" filled="t" stroked="f" coordsize="231140,8890" o:gfxdata="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VKj7ugAAANsA&#10;AAAPAAAAAAAAAAEAIAAAACIAAABkcnMvZG93bnJldi54bWxQSwECFAAUAAAACACHTuJAMy8FnjsA&#10;AAA5AAAAEAAAAAAAAAABACAAAAAJAQAAZHJzL3NoYXBleG1sLnhtbFBLBQYAAAAABgAGAFsBAACz&#10;AwAAAAA=&#10;" path="m231038,0l0,0,0,8534,231038,8534,2310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" o:spid="_x0000_s1026" o:spt="100" style="position:absolute;left:228600;top:39979;height:58419;width:230504;" fillcolor="#000080" filled="t" stroked="f" coordsize="230504,58419" o:gfxdata="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5zML4A&#10;AADb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" o:spid="_x0000_s1026" o:spt="100" style="position:absolute;left:228600;top:0;height:8890;width:230504;" fillcolor="#000000" filled="t" stroked="f" coordsize="230504,8890" o:gfxdata="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MHf4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" o:spid="_x0000_s1026" o:spt="100" style="position:absolute;left:460552;top:39979;height:58419;width:230504;" fillcolor="#000080" filled="t" stroked="f" coordsize="230504,58419" o:gfxdata="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LTt+8AAAA&#10;2wAAAA8AAAAAAAAAAQAgAAAAIgAAAGRycy9kb3ducmV2LnhtbFBLAQIUABQAAAAIAIdO4kAzLwWe&#10;OwAAADkAAAAQAAAAAAAAAAEAIAAAAAsBAABkcnMvc2hhcGV4bWwueG1sUEsFBgAAAAAGAAYAWwEA&#10;ALUDAAAAAA==&#10;" path="m230123,0l0,0,0,58216,230123,58216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" o:spid="_x0000_s1026" o:spt="100" style="position:absolute;left:460552;top:0;height:8890;width:230504;" fillcolor="#000000" filled="t" stroked="f" coordsize="230504,8890" o:gfxdata="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5VKF74A&#10;AADbAAAADwAAAAAAAAABACAAAAAiAAAAZHJzL2Rvd25yZXYueG1sUEsBAhQAFAAAAAgAh07iQDMv&#10;BZ47AAAAOQAAABAAAAAAAAAAAQAgAAAADQEAAGRycy9zaGFwZXhtbC54bWxQSwUGAAAAAAYABgBb&#10;AQAAtwMAAAAA&#10;" path="m230123,0l0,0,0,8534,230123,8534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6" o:spid="_x0000_s1026" o:spt="100" style="position:absolute;left:692200;top:39979;height:58419;width:230504;" fillcolor="#000080" filled="t" stroked="f" coordsize="230504,58419" o:gfxdata="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FXUzvQAA&#10;ANsAAAAPAAAAAAAAAAEAIAAAACIAAABkcnMvZG93bnJldi54bWxQSwECFAAUAAAACACHTuJAMy8F&#10;njsAAAA5AAAAEAAAAAAAAAABACAAAAAMAQAAZHJzL3NoYXBleG1sLnhtbFBLBQYAAAAABgAGAFsB&#10;AAC2AwAAAAA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" o:spid="_x0000_s1026" o:spt="100" style="position:absolute;left:692200;top:0;height:8890;width:230504;" fillcolor="#000000" filled="t" stroked="f" coordsize="230504,8890" o:gfxdata="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tx+74A&#10;AADb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" o:spid="_x0000_s1026" o:spt="100" style="position:absolute;left:923848;top:39979;height:58419;width:230504;" fillcolor="#000080" filled="t" stroked="f" coordsize="230504,58419" o:gfxdata="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xkTaugAAANsA&#10;AAAPAAAAAAAAAAEAIAAAACIAAABkcnMvZG93bnJldi54bWxQSwECFAAUAAAACACHTuJAMy8FnjsA&#10;AAA5AAAAEAAAAAAAAAABACAAAAAJAQAAZHJzL3NoYXBleG1sLnhtbFBLBQYAAAAABgAGAFsBAACz&#10;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" o:spid="_x0000_s1026" o:spt="100" style="position:absolute;left:923848;top:0;height:8890;width:230504;" fillcolor="#000000" filled="t" stroked="f" coordsize="230504,8890" o:gfxdata="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thAEr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" o:spid="_x0000_s1026" o:spt="100" style="position:absolute;left:1155446;top:39979;height:58419;width:230504;" fillcolor="#000080" filled="t" stroked="f" coordsize="230504,58419" o:gfxdata="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ad4BugAAANsA&#10;AAAPAAAAAAAAAAEAIAAAACIAAABkcnMvZG93bnJldi54bWxQSwECFAAUAAAACACHTuJAMy8FnjsA&#10;AAA5AAAAEAAAAAAAAAABACAAAAAJAQAAZHJzL3NoYXBleG1sLnhtbFBLBQYAAAAABgAGAFsBAACz&#10;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" o:spid="_x0000_s1026" o:spt="100" style="position:absolute;left:1155446;top:0;height:8890;width:230504;" fillcolor="#000000" filled="t" stroked="f" coordsize="230504,8890" o:gfxdata="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fayb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" o:spid="_x0000_s1026" o:spt="100" style="position:absolute;left:1387094;top:39979;height:58419;width:230504;" fillcolor="#000080" filled="t" stroked="f" coordsize="230504,58419" o:gfxdata="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9+Xt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" o:spid="_x0000_s1026" o:spt="100" style="position:absolute;left:1387094;top:0;height:8890;width:230504;" fillcolor="#000000" filled="t" stroked="f" coordsize="230504,8890" o:gfxdata="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nhJb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4" o:spid="_x0000_s1026" o:spt="100" style="position:absolute;left:1618741;top:39979;height:58419;width:230504;" fillcolor="#000080" filled="t" stroked="f" coordsize="230504,58419" o:gfxdata="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1LYAr4A&#10;AADb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" o:spid="_x0000_s1026" o:spt="100" style="position:absolute;left:1618741;top:0;height:8890;width:230504;" fillcolor="#000000" filled="t" stroked="f" coordsize="230504,8890" o:gfxdata="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kzcyr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" o:spid="_x0000_s1026" o:spt="100" style="position:absolute;left:1850389;top:39979;height:58419;width:230504;" fillcolor="#000080" filled="t" stroked="f" coordsize="230504,58419" o:gfxdata="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zOPu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" o:spid="_x0000_s1026" o:spt="100" style="position:absolute;left:1850389;top:0;height:8890;width:230504;" fillcolor="#000000" filled="t" stroked="f" coordsize="230504,8890" o:gfxdata="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dLnJr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8" o:spid="_x0000_s1026" o:spt="100" style="position:absolute;left:2082419;top:39979;height:58419;width:230504;" fillcolor="#000080" filled="t" stroked="f" coordsize="230504,58419" o:gfxdata="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H9IHugAAANsA&#10;AAAPAAAAAAAAAAEAIAAAACIAAABkcnMvZG93bnJldi54bWxQSwECFAAUAAAACACHTuJAMy8FnjsA&#10;AAA5AAAAEAAAAAAAAAABACAAAAAJAQAAZHJzL3NoYXBleG1sLnhtbFBLBQYAAAAABgAGAFsBAACz&#10;AwAAAAA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" o:spid="_x0000_s1026" o:spt="100" style="position:absolute;left:2082419;top:0;height:8890;width:230504;" fillcolor="#000000" filled="t" stroked="f" coordsize="230504,8890" o:gfxdata="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HWz74A&#10;AADb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0" o:spid="_x0000_s1026" o:spt="100" style="position:absolute;left:2314067;top:39979;height:58419;width:230504;" fillcolor="#000080" filled="t" stroked="f" coordsize="230504,58419" o:gfxdata="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byuJrsAAADb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" o:spid="_x0000_s1026" o:spt="100" style="position:absolute;left:2314067;top:0;height:8890;width:230504;" fillcolor="#000000" filled="t" stroked="f" coordsize="230504,8890" o:gfxdata="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qru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2" o:spid="_x0000_s1026" o:spt="100" style="position:absolute;left:2545714;top:39979;height:58419;width:230504;" fillcolor="#000080" filled="t" stroked="f" coordsize="230504,58419" o:gfxdata="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KVyr4A&#10;AADb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" o:spid="_x0000_s1026" o:spt="100" style="position:absolute;left:2545714;top:0;height:8890;width:230504;" fillcolor="#000000" filled="t" stroked="f" coordsize="230504,8890" o:gfxdata="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PJEC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4" o:spid="_x0000_s1026" o:spt="100" style="position:absolute;left:2777363;top:39979;height:58419;width:230504;" fillcolor="#000080" filled="t" stroked="f" coordsize="230504,58419" o:gfxdata="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HqCW8AAAA&#10;2wAAAA8AAAAAAAAAAQAgAAAAIgAAAGRycy9kb3ducmV2LnhtbFBLAQIUABQAAAAIAIdO4kAzLwWe&#10;OwAAADkAAAAQAAAAAAAAAAEAIAAAAAsBAABkcnMvc2hhcGV4bWwueG1sUEsFBgAAAAAGAAYAWwEA&#10;ALU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" o:spid="_x0000_s1026" o:spt="100" style="position:absolute;left:2777363;top:0;height:8890;width:230504;" fillcolor="#000000" filled="t" stroked="f" coordsize="230504,8890" o:gfxdata="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5ms7b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6" o:spid="_x0000_s1026" o:spt="100" style="position:absolute;left:3009010;top:39979;height:58419;width:230504;" fillcolor="#000080" filled="t" stroked="f" coordsize="230504,58419" o:gfxdata="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GZPJ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" o:spid="_x0000_s1026" o:spt="100" style="position:absolute;left:3009010;top:0;height:8890;width:230504;" fillcolor="#000000" filled="t" stroked="f" coordsize="230504,8890" o:gfxdata="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eXAb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8" o:spid="_x0000_s1026" o:spt="100" style="position:absolute;left:3240658;top:39979;height:58419;width:230504;" fillcolor="#000080" filled="t" stroked="f" coordsize="230504,58419" o:gfxdata="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qiILsAAADb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" o:spid="_x0000_s1026" o:spt="100" style="position:absolute;left:3240658;top:0;height:8890;width:230504;" fillcolor="#000000" filled="t" stroked="f" coordsize="230504,8890" o:gfxdata="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Sm6L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0" o:spid="_x0000_s1026" o:spt="100" style="position:absolute;left:3472560;top:39979;height:58419;width:230504;" fillcolor="#000080" filled="t" stroked="f" coordsize="230504,58419" o:gfxdata="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xlOPu5AAAA2wAA&#10;AA8AAAAAAAAAAQAgAAAAIgAAAGRycy9kb3ducmV2LnhtbFBLAQIUABQAAAAIAIdO4kAzLwWeOwAA&#10;ADkAAAAQAAAAAAAAAAEAIAAAAAgBAABkcnMvc2hhcGV4bWwueG1sUEsFBgAAAAAGAAYAWwEAALID&#10;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1" o:spid="_x0000_s1026" o:spt="100" style="position:absolute;left:3472560;top:0;height:8890;width:230504;" fillcolor="#000000" filled="t" stroked="f" coordsize="230504,8890" o:gfxdata="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ezwzvQAA&#10;ANsAAAAPAAAAAAAAAAEAIAAAACIAAABkcnMvZG93bnJldi54bWxQSwECFAAUAAAACACHTuJAMy8F&#10;njsAAAA5AAAAEAAAAAAAAAABACAAAAAMAQAAZHJzL3NoYXBleG1sLnhtbFBLBQYAAAAABgAGAFsB&#10;AAC2AwAAAAA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2" o:spid="_x0000_s1026" o:spt="100" style="position:absolute;left:3704209;top:39979;height:58419;width:230504;" fillcolor="#000080" filled="t" stroked="f" coordsize="230504,58419" o:gfxdata="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+wMXvQAA&#10;ANsAAAAPAAAAAAAAAAEAIAAAACIAAABkcnMvZG93bnJldi54bWxQSwECFAAUAAAACACHTuJAMy8F&#10;njsAAAA5AAAAEAAAAAAAAAABACAAAAAMAQAAZHJzL3NoYXBleG1sLnhtbFBLBQYAAAAABgAGAFsB&#10;AAC2AwAAAAA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" o:spid="_x0000_s1026" o:spt="100" style="position:absolute;left:3704209;top:0;height:8890;width:230504;" fillcolor="#000000" filled="t" stroked="f" coordsize="230504,8890" o:gfxdata="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5QffvQAA&#10;ANsAAAAPAAAAAAAAAAEAIAAAACIAAABkcnMvZG93bnJldi54bWxQSwECFAAUAAAACACHTuJAMy8F&#10;njsAAAA5AAAAEAAAAAAAAAABACAAAAAMAQAAZHJzL3NoYXBleG1sLnhtbFBLBQYAAAAABgAGAFsB&#10;AAC2AwAAAAA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4" o:spid="_x0000_s1026" o:spt="100" style="position:absolute;left:3935857;top:39979;height:58419;width:230504;" fillcolor="#000080" filled="t" stroked="f" coordsize="230504,58419" o:gfxdata="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ePvi/&#10;AAAA2w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5" o:spid="_x0000_s1026" o:spt="100" style="position:absolute;left:3935857;top:0;height:8890;width:230504;" fillcolor="#000000" filled="t" stroked="f" coordsize="230504,8890" o:gfxdata="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A6ML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6" o:spid="_x0000_s1026" o:spt="100" style="position:absolute;left:4167504;top:39979;height:58419;width:230504;" fillcolor="#000080" filled="t" stroked="f" coordsize="230504,58419" o:gfxdata="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AFFL4A&#10;AADb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7" o:spid="_x0000_s1026" o:spt="100" style="position:absolute;left:4167504;top:0;height:8890;width:230504;" fillcolor="#000000" filled="t" stroked="f" coordsize="230504,8890" o:gfxdata="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d4B3L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8" o:spid="_x0000_s1026" o:spt="100" style="position:absolute;left:4399153;top:39979;height:58419;width:230504;" fillcolor="#000080" filled="t" stroked="f" coordsize="230504,58419" o:gfxdata="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TNP25AAAA2wAA&#10;AA8AAAAAAAAAAQAgAAAAIgAAAGRycy9kb3ducmV2LnhtbFBLAQIUABQAAAAIAIdO4kAzLwWeOwAA&#10;ADkAAAAQAAAAAAAAAAEAIAAAAAgBAABkcnMvc2hhcGV4bWwueG1sUEsFBgAAAAAGAAYAWwEAALID&#10;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" o:spid="_x0000_s1026" o:spt="100" style="position:absolute;left:4399153;top:0;height:8890;width:230504;" fillcolor="#000000" filled="t" stroked="f" coordsize="230504,8890" o:gfxdata="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DTA1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0" o:spid="_x0000_s1026" o:spt="100" style="position:absolute;left:4630801;top:39979;height:58419;width:230504;" fillcolor="#000080" filled="t" stroked="f" coordsize="230504,58419" o:gfxdata="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dBTnO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1" o:spid="_x0000_s1026" o:spt="100" style="position:absolute;left:4630801;top:0;height:8890;width:230504;" fillcolor="#000000" filled="t" stroked="f" coordsize="230504,8890" o:gfxdata="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NklLsAAADc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2" o:spid="_x0000_s1026" o:spt="100" style="position:absolute;left:4862448;top:39979;height:58419;width:230504;" fillcolor="#000080" filled="t" stroked="f" coordsize="230504,58419" o:gfxdata="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N91n7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3" o:spid="_x0000_s1026" o:spt="100" style="position:absolute;left:4862448;top:0;height:8890;width:230504;" fillcolor="#000000" filled="t" stroked="f" coordsize="230504,8890" o:gfxdata="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dX3i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4" o:spid="_x0000_s1026" o:spt="100" style="position:absolute;left:5094478;top:39979;height:58419;width:230504;" fillcolor="#000080" filled="t" stroked="f" coordsize="230504,58419" o:gfxdata="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6SHC8AAAA&#10;3AAAAA8AAAAAAAAAAQAgAAAAIgAAAGRycy9kb3ducmV2LnhtbFBLAQIUABQAAAAIAIdO4kAzLwWe&#10;OwAAADkAAAAQAAAAAAAAAAEAIAAAAAsBAABkcnMvc2hhcGV4bWwueG1sUEsFBgAAAAAGAAYAWwEA&#10;ALUD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5" o:spid="_x0000_s1026" o:spt="100" style="position:absolute;left:5094478;top:0;height:8890;width:230504;" fillcolor="#000000" filled="t" stroked="f" coordsize="230504,8890" o:gfxdata="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4Ype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6" o:spid="_x0000_s1026" o:spt="100" style="position:absolute;left:5326126;top:39979;height:58419;width:231140;" fillcolor="#000080" filled="t" stroked="f" coordsize="231140,58419" o:gfxdata="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5nZ+8AAAA&#10;3AAAAA8AAAAAAAAAAQAgAAAAIgAAAGRycy9kb3ducmV2LnhtbFBLAQIUABQAAAAIAIdO4kAzLwWe&#10;OwAAADkAAAAQAAAAAAAAAAEAIAAAAAsBAABkcnMvc2hhcGV4bWwueG1sUEsFBgAAAAAGAAYAWwEA&#10;ALUDAAAAAA==&#10;" path="m231038,0l0,0,0,58216,231038,58216,2310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" o:spid="_x0000_s1026" o:spt="100" style="position:absolute;left:5326126;top:0;height:8890;width:231140;" fillcolor="#000000" filled="t" stroked="f" coordsize="231140,8890" o:gfxdata="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rGggtwAAANwAAAAP&#10;AAAAAAAAAAEAIAAAACIAAABkcnMvZG93bnJldi54bWxQSwECFAAUAAAACACHTuJAMy8FnjsAAAA5&#10;AAAAEAAAAAAAAAABACAAAAAGAQAAZHJzL3NoYXBleG1sLnhtbFBLBQYAAAAABgAGAFsBAACwAwAA&#10;AAA=&#10;" path="m231038,0l0,0,0,8534,231038,8534,2310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8" o:spid="_x0000_s1026" o:spt="100" style="position:absolute;left:5559297;top:39979;height:58419;width:231140;" fillcolor="#000080" filled="t" stroked="f" coordsize="231140,58419" o:gfxdata="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qrHa/&#10;AAAA3AAAAA8AAAAAAAAAAQAgAAAAIgAAAGRycy9kb3ducmV2LnhtbFBLAQIUABQAAAAIAIdO4kAz&#10;LwWeOwAAADkAAAAQAAAAAAAAAAEAIAAAAA4BAABkcnMvc2hhcGV4bWwueG1sUEsFBgAAAAAGAAYA&#10;WwEAALgDAAAAAA==&#10;" path="m231038,0l0,0,0,58216,231038,58216,2310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9" o:spid="_x0000_s1026" o:spt="100" style="position:absolute;left:5559297;top:0;height:8890;width:231140;" fillcolor="#000000" filled="t" stroked="f" coordsize="231140,8890" o:gfxdata="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f1nJtwAAANwAAAAP&#10;AAAAAAAAAAEAIAAAACIAAABkcnMvZG93bnJldi54bWxQSwECFAAUAAAACACHTuJAMy8FnjsAAAA5&#10;AAAAEAAAAAAAAAABACAAAAAGAQAAZHJzL3NoYXBleG1sLnhtbFBLBQYAAAAABgAGAFsBAACwAwAA&#10;AAA=&#10;" path="m231038,0l0,0,0,8534,231038,8534,2310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0" o:spid="_x0000_s1026" o:spt="100" style="position:absolute;left:5792470;top:39979;height:58419;width:231775;" fillcolor="#000080" filled="t" stroked="f" coordsize="231775,58419" o:gfxdata="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1bXf&#10;BMEAAADcAAAADwAAAAAAAAABACAAAAAiAAAAZHJzL2Rvd25yZXYueG1sUEsBAhQAFAAAAAgAh07i&#10;QDMvBZ47AAAAOQAAABAAAAAAAAAAAQAgAAAAEAEAAGRycy9zaGFwZXhtbC54bWxQSwUGAAAAAAYA&#10;BgBbAQAAugMAAAAA&#10;" path="m231343,0l0,0,0,58216,231343,58216,2313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1" o:spid="_x0000_s1026" o:spt="100" style="position:absolute;left:5792470;top:0;height:8890;width:231775;" fillcolor="#000000" filled="t" stroked="f" coordsize="231775,8890" o:gfxdata="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z4IvugAAANwA&#10;AAAPAAAAAAAAAAEAIAAAACIAAABkcnMvZG93bnJldi54bWxQSwECFAAUAAAACACHTuJAMy8FnjsA&#10;AAA5AAAAEAAAAAAAAAABACAAAAAJAQAAZHJzL3NoYXBleG1sLnhtbFBLBQYAAAAABgAGAFsBAACz&#10;AwAAAAA=&#10;" path="m231343,0l0,0,0,8534,231343,8534,2313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2" o:spid="_x0000_s1026" o:spt="100" style="position:absolute;left:6025641;top:39979;height:58419;width:231775;" fillcolor="#000080" filled="t" stroked="f" coordsize="231775,58419" o:gfxdata="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r5Oi/&#10;AAAA3AAAAA8AAAAAAAAAAQAgAAAAIgAAAGRycy9kb3ducmV2LnhtbFBLAQIUABQAAAAIAIdO4kAz&#10;LwWeOwAAADkAAAAQAAAAAAAAAAEAIAAAAA4BAABkcnMvc2hhcGV4bWwueG1sUEsFBgAAAAAGAAYA&#10;WwEAALgDAAAAAA==&#10;" path="m231343,0l0,0,0,58216,231343,58216,2313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3" o:spid="_x0000_s1026" o:spt="100" style="position:absolute;left:6025641;top:0;height:8890;width:231775;" fillcolor="#000000" filled="t" stroked="f" coordsize="231775,8890" o:gfxdata="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lG5w7sAAADc&#10;AAAADwAAAAAAAAABACAAAAAiAAAAZHJzL2Rvd25yZXYueG1sUEsBAhQAFAAAAAgAh07iQDMvBZ47&#10;AAAAOQAAABAAAAAAAAAAAQAgAAAACgEAAGRycy9zaGFwZXhtbC54bWxQSwUGAAAAAAYABgBbAQAA&#10;tAMAAAAA&#10;" path="m231343,0l0,0,0,8534,231343,8534,2313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4" o:spid="_x0000_s1026" o:spt="100" style="position:absolute;left:6258814;top:39979;height:58419;width:231775;" fillcolor="#000080" filled="t" stroked="f" coordsize="231775,58419" o:gfxdata="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jtkH&#10;wAAAANwAAAAPAAAAAAAAAAEAIAAAACIAAABkcnMvZG93bnJldi54bWxQSwECFAAUAAAACACHTuJA&#10;My8FnjsAAAA5AAAAEAAAAAAAAAABACAAAAAPAQAAZHJzL3NoYXBleG1sLnhtbFBLBQYAAAAABgAG&#10;AFsBAAC5AwAAAAA=&#10;" path="m231343,0l0,0,0,58216,231343,58216,2313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5" o:spid="_x0000_s1026" o:spt="100" style="position:absolute;left:6258814;top:0;height:8890;width:231775;" fillcolor="#000000" filled="t" stroked="f" coordsize="231775,8890" o:gfxdata="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vSELLsAAADc&#10;AAAADwAAAAAAAAABACAAAAAiAAAAZHJzL2Rvd25yZXYueG1sUEsBAhQAFAAAAAgAh07iQDMvBZ47&#10;AAAAOQAAABAAAAAAAAAAAQAgAAAACgEAAGRycy9zaGFwZXhtbC54bWxQSwUGAAAAAAYABgBbAQAA&#10;tAMAAAAA&#10;" path="m231343,0l0,0,0,8534,231343,8534,2313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6" o:spid="_x0000_s1026" o:spt="100" style="position:absolute;left:6492240;top:39979;height:58419;width:231140;" fillcolor="#000080" filled="t" stroked="f" coordsize="231140,58419" o:gfxdata="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gC0K8AAAA&#10;3AAAAA8AAAAAAAAAAQAgAAAAIgAAAGRycy9kb3ducmV2LnhtbFBLAQIUABQAAAAIAIdO4kAzLwWe&#10;OwAAADkAAAAQAAAAAAAAAAEAIAAAAAsBAABkcnMvc2hhcGV4bWwueG1sUEsFBgAAAAAGAAYAWwEA&#10;ALUDAAAAAA==&#10;" path="m231038,0l0,0,0,58216,231038,58216,2310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7" o:spid="_x0000_s1026" o:spt="100" style="position:absolute;left:6492240;top:0;height:8890;width:231140;" fillcolor="#000000" filled="t" stroked="f" coordsize="231140,8890" o:gfxdata="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df79ugAAANwA&#10;AAAPAAAAAAAAAAEAIAAAACIAAABkcnMvZG93bnJldi54bWxQSwECFAAUAAAACACHTuJAMy8FnjsA&#10;AAA5AAAAEAAAAAAAAAABACAAAAAJAQAAZHJzL3NoYXBleG1sLnhtbFBLBQYAAAAABgAGAFsBAACz&#10;AwAAAAA=&#10;" path="m231038,0l0,0,0,8534,231038,8534,2310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8" o:spid="_x0000_s1026" o:spt="100" style="position:absolute;left:6725411;top:9852685;height:187960;width:187325;" fillcolor="#000080" filled="t" stroked="f" coordsize="187325,187960" o:gfxdata="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fTxO/&#10;AAAA3AAAAA8AAAAAAAAAAQAgAAAAIgAAAGRycy9kb3ducmV2LnhtbFBLAQIUABQAAAAIAIdO4kAz&#10;LwWeOwAAADkAAAAQAAAAAAAAAAEAIAAAAA4BAABkcnMvc2hhcGV4bWwueG1sUEsFBgAAAAAGAAYA&#10;WwEAALgDAAAAAA==&#10;" path="m186893,0l129286,0,129286,129235,0,129235,0,187452,129286,187452,186829,187452,18689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9" o:spid="_x0000_s1026" o:spt="100" style="position:absolute;left:6725411;top:9852685;height:227329;width:226695;" fillcolor="#000000" filled="t" stroked="f" coordsize="226695,227329" o:gfxdata="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23ySrsAAADc&#10;AAAADwAAAAAAAAABACAAAAAiAAAAZHJzL2Rvd25yZXYueG1sUEsBAhQAFAAAAAgAh07iQDMvBZ47&#10;AAAAOQAAABAAAAAAAAAAAQAgAAAACgEAAGRycy9zaGFwZXhtbC54bWxQSwUGAAAAAAYABgBbAQAA&#10;tAMAAAAA&#10;" path="m37795,218541l37769,89306,29845,89306,29845,218541,0,218541,0,227076,29845,227076,37769,227076,37795,218541xem226491,0l218567,0,218567,39624,87426,39624,79502,39624,79502,48158,79502,79552,29845,79552,29845,88087,79502,88087,79502,218541,79502,227076,87426,227076,218567,227076,226415,227076,226491,89306,218567,89306,218567,218541,87426,218541,87426,88087,226441,88087,226441,79552,87426,79552,87426,48158,218567,48158,226415,48158,22649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0" o:spid="_x0000_s1026" o:spt="100" style="position:absolute;left:6725411;top:39902;height:187960;width:187325;" fillcolor="#000080" filled="t" stroked="f" coordsize="187325,187960" o:gfxdata="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EFiai/&#10;AAAA3AAAAA8AAAAAAAAAAQAgAAAAIgAAAGRycy9kb3ducmV2LnhtbFBLAQIUABQAAAAIAIdO4kAz&#10;LwWeOwAAADkAAAAQAAAAAAAAAAEAIAAAAA4BAABkcnMvc2hhcGV4bWwueG1sUEsFBgAAAAAGAAYA&#10;WwEAALgDAAAAAA==&#10;" path="m186893,0l129286,0,0,76,0,58293,129286,58293,129286,187452,186893,187452,18689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" o:spid="_x0000_s1026" o:spt="100" style="position:absolute;left:6725411;top:0;height:227965;width:226695;" fillcolor="#000000" filled="t" stroked="f" coordsize="226695,227965" o:gfxdata="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gZSaugAAANwA&#10;AAAPAAAAAAAAAAEAIAAAACIAAABkcnMvZG93bnJldi54bWxQSwECFAAUAAAACACHTuJAMy8FnjsA&#10;AAA5AAAAEAAAAAAAAAABACAAAAAJAQAAZHJzL3NoYXBleG1sLnhtbFBLBQYAAAAABgAGAFsBAACz&#10;AwAAAAA=&#10;" path="m226491,188950l218567,188950,89281,188976,89281,197510,218567,197510,218567,227355,226491,227355,226491,188950xem226491,25l89281,0,89281,8534,218567,8534,218567,139319,87426,139319,87426,0,79502,0,79502,139319,47548,139319,47548,8534,47548,25,0,0,0,8534,39624,8534,39624,139319,39624,147853,47548,147853,79502,147853,79502,197510,87426,197510,87426,147853,218567,147853,226453,147853,226491,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2" o:spid="_x0000_s1026" o:spt="100" style="position:absolute;left:6854697;top:228574;height:233679;width:57785;" fillcolor="#000080" filled="t" stroked="f" coordsize="57785,233679" o:gfxdata="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R6uYLsAAADc&#10;AAAADwAAAAAAAAABACAAAAAiAAAAZHJzL2Rvd25yZXYueG1sUEsBAhQAFAAAAAgAh07iQDMvBZ47&#10;AAAAOQAAABAAAAAAAAAAAQAgAAAACgEAAGRycy9zaGFwZXhtbC54bWxQSwUGAAAAAAYABgBbAQAA&#10;tAMAAAAA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3" o:spid="_x0000_s1026" o:spt="100" style="position:absolute;left:6943979;top:228574;height:233679;width:8255;" fillcolor="#000000" filled="t" stroked="f" coordsize="8255,233679" o:gfxdata="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kB86b4A&#10;AADcAAAADwAAAAAAAAABACAAAAAiAAAAZHJzL2Rvd25yZXYueG1sUEsBAhQAFAAAAAgAh07iQDMv&#10;BZ47AAAAOQAAABAAAAAAAAAAAQAgAAAADQEAAGRycy9zaGFwZXhtbC54bWxQSwUGAAAAAAYABgBb&#10;AQAAtwMAAAAA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4" o:spid="_x0000_s1026" o:spt="100" style="position:absolute;left:6854697;top:463270;height:233679;width:57785;" fillcolor="#000080" filled="t" stroked="f" coordsize="57785,233679" o:gfxdata="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u5OPugAAANwA&#10;AAAPAAAAAAAAAAEAIAAAACIAAABkcnMvZG93bnJldi54bWxQSwECFAAUAAAACACHTuJAMy8FnjsA&#10;AAA5AAAAEAAAAAAAAAABACAAAAAJAQAAZHJzL3NoYXBleG1sLnhtbFBLBQYAAAAABgAGAFsBAACz&#10;AwAAAAA=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5" o:spid="_x0000_s1026" o:spt="100" style="position:absolute;left:6943979;top:463270;height:233679;width:8255;" fillcolor="#000000" filled="t" stroked="f" coordsize="8255,233679" o:gfxdata="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VBBr4A&#10;AADcAAAADwAAAAAAAAABACAAAAAiAAAAZHJzL2Rvd25yZXYueG1sUEsBAhQAFAAAAAgAh07iQDMv&#10;BZ47AAAAOQAAABAAAAAAAAAAAQAgAAAADQEAAGRycy9zaGFwZXhtbC54bWxQSwUGAAAAAAYABgBb&#10;AQAAtwMAAAAA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6" o:spid="_x0000_s1026" o:spt="100" style="position:absolute;left:6854697;top:697966;height:233679;width:57785;" fillcolor="#000080" filled="t" stroked="f" coordsize="57785,233679" o:gfxdata="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JahjtwAAANwAAAAP&#10;AAAAAAAAAAEAIAAAACIAAABkcnMvZG93bnJldi54bWxQSwECFAAUAAAACACHTuJAMy8FnjsAAAA5&#10;AAAAEAAAAAAAAAABACAAAAAGAQAAZHJzL3NoYXBleG1sLnhtbFBLBQYAAAAABgAGAFsBAACwAwAA&#10;AAA=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7" o:spid="_x0000_s1026" o:spt="100" style="position:absolute;left:6943979;top:697966;height:233679;width:8255;" fillcolor="#000000" filled="t" stroked="f" coordsize="8255,233679" o:gfxdata="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e3rqvQAA&#10;ANwAAAAPAAAAAAAAAAEAIAAAACIAAABkcnMvZG93bnJldi54bWxQSwECFAAUAAAACACHTuJAMy8F&#10;njsAAAA5AAAAEAAAAAAAAAABACAAAAAMAQAAZHJzL3NoYXBleG1sLnhtbFBLBQYAAAAABgAGAFsB&#10;AAC2AwAAAAA=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8" o:spid="_x0000_s1026" o:spt="100" style="position:absolute;left:6854697;top:932967;height:233679;width:57785;" fillcolor="#000080" filled="t" stroked="f" coordsize="57785,233679" o:gfxdata="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2mYq/&#10;AAAA3AAAAA8AAAAAAAAAAQAgAAAAIgAAAGRycy9kb3ducmV2LnhtbFBLAQIUABQAAAAIAIdO4kAz&#10;LwWeOwAAADkAAAAQAAAAAAAAAAEAIAAAAA4BAABkcnMvc2hhcGV4bWwueG1sUEsFBgAAAAAGAAYA&#10;WwEAALgDAAAAAA==&#10;" path="m57607,0l0,0,0,233172,57607,233172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9" o:spid="_x0000_s1026" o:spt="100" style="position:absolute;left:6943979;top:932967;height:233679;width:8255;" fillcolor="#000000" filled="t" stroked="f" coordsize="8255,233679" o:gfxdata="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6hLA74A&#10;AADcAAAADwAAAAAAAAABACAAAAAiAAAAZHJzL2Rvd25yZXYueG1sUEsBAhQAFAAAAAgAh07iQDMv&#10;BZ47AAAAOQAAABAAAAAAAAAAAQAgAAAADQEAAGRycy9zaGFwZXhtbC54bWxQSwUGAAAAAAYABgBb&#10;AQAAtwMAAAAA&#10;" path="m7925,0l0,0,0,233172,7925,233172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0" o:spid="_x0000_s1026" o:spt="100" style="position:absolute;left:6854697;top:1167663;height:233679;width:57785;" fillcolor="#000080" filled="t" stroked="f" coordsize="57785,233679" o:gfxdata="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kDUb4A&#10;AADcAAAADwAAAAAAAAABACAAAAAiAAAAZHJzL2Rvd25yZXYueG1sUEsBAhQAFAAAAAgAh07iQDMv&#10;BZ47AAAAOQAAABAAAAAAAAAAAQAgAAAADQEAAGRycy9zaGFwZXhtbC54bWxQSwUGAAAAAAYABgBb&#10;AQAAtwMAAAAA&#10;" path="m57607,0l0,0,0,233172,57607,233172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1" o:spid="_x0000_s1026" o:spt="100" style="position:absolute;left:6943979;top:1167663;height:233679;width:8255;" fillcolor="#000000" filled="t" stroked="f" coordsize="8255,233679" o:gfxdata="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B9HYvQAA&#10;ANwAAAAPAAAAAAAAAAEAIAAAACIAAABkcnMvZG93bnJldi54bWxQSwECFAAUAAAACACHTuJAMy8F&#10;njsAAAA5AAAAEAAAAAAAAAABACAAAAAMAQAAZHJzL3NoYXBleG1sLnhtbFBLBQYAAAAABgAGAFsB&#10;AAC2AwAAAAA=&#10;" path="m7925,0l0,0,0,233172,7925,233172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2" o:spid="_x0000_s1026" o:spt="100" style="position:absolute;left:6854697;top:1402359;height:233679;width:57785;" fillcolor="#000080" filled="t" stroked="f" coordsize="57785,233679" o:gfxdata="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Mc4vbsAAADc&#10;AAAADwAAAAAAAAABACAAAAAiAAAAZHJzL2Rvd25yZXYueG1sUEsBAhQAFAAAAAgAh07iQDMvBZ47&#10;AAAAOQAAABAAAAAAAAAAAQAgAAAACgEAAGRycy9zaGFwZXhtbC54bWxQSwUGAAAAAAYABgBbAQAA&#10;tAMAAAAA&#10;" path="m57607,0l0,0,0,233172,57607,233172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3" o:spid="_x0000_s1026" o:spt="100" style="position:absolute;left:6943979;top:1402359;height:233679;width:8255;" fillcolor="#000000" filled="t" stroked="f" coordsize="8255,233679" o:gfxdata="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5nqNL4A&#10;AADcAAAADwAAAAAAAAABACAAAAAiAAAAZHJzL2Rvd25yZXYueG1sUEsBAhQAFAAAAAgAh07iQDMv&#10;BZ47AAAAOQAAABAAAAAAAAAAAQAgAAAADQEAAGRycy9zaGFwZXhtbC54bWxQSwUGAAAAAAYABgBb&#10;AQAAtwMAAAAA&#10;" path="m7925,0l0,0,0,233172,7925,233172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4" o:spid="_x0000_s1026" o:spt="100" style="position:absolute;left:6854697;top:1637131;height:233679;width:57785;" fillcolor="#000080" filled="t" stroked="f" coordsize="57785,233679" o:gfxdata="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YgVSugAAANwA&#10;AAAPAAAAAAAAAAEAIAAAACIAAABkcnMvZG93bnJldi54bWxQSwECFAAUAAAACACHTuJAMy8FnjsA&#10;AAA5AAAAEAAAAAAAAAABACAAAAAJAQAAZHJzL3NoYXBleG1sLnhtbFBLBQYAAAAABgAGAFsBAACz&#10;AwAAAAA=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5" o:spid="_x0000_s1026" o:spt="100" style="position:absolute;left:6943979;top:1637131;height:233679;width:8255;" fillcolor="#000000" filled="t" stroked="f" coordsize="8255,233679" o:gfxdata="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zX274A&#10;AADcAAAADwAAAAAAAAABACAAAAAiAAAAZHJzL2Rvd25yZXYueG1sUEsBAhQAFAAAAAgAh07iQDMv&#10;BZ47AAAAOQAAABAAAAAAAAAAAQAgAAAADQEAAGRycy9zaGFwZXhtbC54bWxQSwUGAAAAAAYABgBb&#10;AQAAtwMAAAAA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6" o:spid="_x0000_s1026" o:spt="100" style="position:absolute;left:6854697;top:1871827;height:233679;width:57785;" fillcolor="#000080" filled="t" stroked="f" coordsize="57785,233679" o:gfxdata="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/D6+ugAAANwA&#10;AAAPAAAAAAAAAAEAIAAAACIAAABkcnMvZG93bnJldi54bWxQSwECFAAUAAAACACHTuJAMy8FnjsA&#10;AAA5AAAAEAAAAAAAAAABACAAAAAJAQAAZHJzL3NoYXBleG1sLnhtbFBLBQYAAAAABgAGAFsBAACz&#10;AwAAAAA=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7" o:spid="_x0000_s1026" o:spt="100" style="position:absolute;left:6943979;top:1871827;height:233679;width:8255;" fillcolor="#000000" filled="t" stroked="f" coordsize="8255,233679" o:gfxdata="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LsN74A&#10;AADcAAAADwAAAAAAAAABACAAAAAiAAAAZHJzL2Rvd25yZXYueG1sUEsBAhQAFAAAAAgAh07iQDMv&#10;BZ47AAAAOQAAABAAAAAAAAAAAQAgAAAADQEAAGRycy9zaGFwZXhtbC54bWxQSwUGAAAAAAYABgBb&#10;AQAAtwMAAAAA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8" o:spid="_x0000_s1026" o:spt="100" style="position:absolute;left:6854697;top:2106523;height:233679;width:57785;" fillcolor="#000080" filled="t" stroked="f" coordsize="57785,233679" o:gfxdata="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8PV74A&#10;AADcAAAADwAAAAAAAAABACAAAAAiAAAAZHJzL2Rvd25yZXYueG1sUEsBAhQAFAAAAAgAh07iQDMv&#10;BZ47AAAAOQAAABAAAAAAAAAAAQAgAAAADQEAAGRycy9zaGFwZXhtbC54bWxQSwUGAAAAAAYABgBb&#10;AQAAtwMAAAAA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" o:spid="_x0000_s1026" o:spt="100" style="position:absolute;left:6943979;top:2106523;height:233679;width:8255;" fillcolor="#000000" filled="t" stroked="f" coordsize="8255,233679" o:gfxdata="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Hd3r4A&#10;AADcAAAADwAAAAAAAAABACAAAAAiAAAAZHJzL2Rvd25yZXYueG1sUEsBAhQAFAAAAAgAh07iQDMv&#10;BZ47AAAAOQAAABAAAAAAAAAAAQAgAAAADQEAAGRycy9zaGFwZXhtbC54bWxQSwUGAAAAAAYABgBb&#10;AQAAtwMAAAAA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0" o:spid="_x0000_s1026" o:spt="100" style="position:absolute;left:6854697;top:2341219;height:233679;width:57785;" fillcolor="#000080" filled="t" stroked="f" coordsize="57785,233679" o:gfxdata="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19wLL4A&#10;AADcAAAADwAAAAAAAAABACAAAAAiAAAAZHJzL2Rvd25yZXYueG1sUEsBAhQAFAAAAAgAh07iQDMv&#10;BZ47AAAAOQAAABAAAAAAAAAAAQAgAAAADQEAAGRycy9zaGFwZXhtbC54bWxQSwUGAAAAAAYABgBb&#10;AQAAtwMAAAAA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" o:spid="_x0000_s1026" o:spt="100" style="position:absolute;left:6943979;top:2341219;height:233679;width:8255;" fillcolor="#000000" filled="t" stroked="f" coordsize="8255,233679" o:gfxdata="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AaKlvQAA&#10;ANwAAAAPAAAAAAAAAAEAIAAAACIAAABkcnMvZG93bnJldi54bWxQSwECFAAUAAAACACHTuJAMy8F&#10;njsAAAA5AAAAEAAAAAAAAAABACAAAAAMAQAAZHJzL3NoYXBleG1sLnhtbFBLBQYAAAAABgAGAFsB&#10;AAC2AwAAAAA=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2" o:spid="_x0000_s1026" o:spt="100" style="position:absolute;left:6854697;top:2575915;height:233679;width:57785;" fillcolor="#000080" filled="t" stroked="f" coordsize="57785,233679" o:gfxdata="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wUvAugAAANwA&#10;AAAPAAAAAAAAAAEAIAAAACIAAABkcnMvZG93bnJldi54bWxQSwECFAAUAAAACACHTuJAMy8FnjsA&#10;AAA5AAAAEAAAAAAAAAABACAAAAAJAQAAZHJzL3NoYXBleG1sLnhtbFBLBQYAAAAABgAGAFsBAACz&#10;AwAAAAA=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3" o:spid="_x0000_s1026" o:spt="100" style="position:absolute;left:6943979;top:2575915;height:233679;width:8255;" fillcolor="#000000" filled="t" stroked="f" coordsize="8255,233679" o:gfxdata="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5+ZSb4A&#10;AADcAAAADwAAAAAAAAABACAAAAAiAAAAZHJzL2Rvd25yZXYueG1sUEsBAhQAFAAAAAgAh07iQDMv&#10;BZ47AAAAOQAAABAAAAAAAAAAAQAgAAAADQEAAGRycy9zaGFwZXhtbC54bWxQSwUGAAAAAAYABgBb&#10;AQAAtwMAAAAA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4" o:spid="_x0000_s1026" o:spt="100" style="position:absolute;left:6854697;top:2810611;height:233679;width:57785;" fillcolor="#000080" filled="t" stroked="f" coordsize="57785,233679" o:gfxdata="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ZHYvugAAANwA&#10;AAAPAAAAAAAAAAEAIAAAACIAAABkcnMvZG93bnJldi54bWxQSwECFAAUAAAACACHTuJAMy8FnjsA&#10;AAA5AAAAEAAAAAAAAAABACAAAAAJAQAAZHJzL3NoYXBleG1sLnhtbFBLBQYAAAAABgAGAFsBAACz&#10;AwAAAAA=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5" o:spid="_x0000_s1026" o:spt="100" style="position:absolute;left:6943979;top:2810611;height:233679;width:8255;" fillcolor="#000000" filled="t" stroked="f" coordsize="8255,233679" o:gfxdata="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qkpr4A&#10;AADcAAAADwAAAAAAAAABACAAAAAiAAAAZHJzL2Rvd25yZXYueG1sUEsBAhQAFAAAAAgAh07iQDMv&#10;BZ47AAAAOQAAABAAAAAAAAAAAQAgAAAADQEAAGRycy9zaGFwZXhtbC54bWxQSwUGAAAAAAYABgBb&#10;AQAAtwMAAAAA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6" o:spid="_x0000_s1026" o:spt="100" style="position:absolute;left:6854697;top:3045612;height:233679;width:57785;" fillcolor="#000080" filled="t" stroked="f" coordsize="57785,233679" o:gfxdata="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+k3DugAAANwA&#10;AAAPAAAAAAAAAAEAIAAAACIAAABkcnMvZG93bnJldi54bWxQSwECFAAUAAAACACHTuJAMy8FnjsA&#10;AAA5AAAAEAAAAAAAAAABACAAAAAJAQAAZHJzL3NoYXBleG1sLnhtbFBLBQYAAAAABgAGAFsBAACz&#10;AwAAAAA=&#10;" path="m57607,0l0,0,0,233172,57607,233172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7" o:spid="_x0000_s1026" o:spt="100" style="position:absolute;left:6943979;top:3045612;height:233679;width:8255;" fillcolor="#000000" filled="t" stroked="f" coordsize="8255,233679" o:gfxdata="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KSfSr4A&#10;AADcAAAADwAAAAAAAAABACAAAAAiAAAAZHJzL2Rvd25yZXYueG1sUEsBAhQAFAAAAAgAh07iQDMv&#10;BZ47AAAAOQAAABAAAAAAAAAAAQAgAAAADQEAAGRycy9zaGFwZXhtbC54bWxQSwUGAAAAAAYABgBb&#10;AQAAtwMAAAAA&#10;" path="m7925,0l0,0,0,233172,7925,233172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8" o:spid="_x0000_s1026" o:spt="100" style="position:absolute;left:6854697;top:3280308;height:233679;width:57785;" fillcolor="#000080" filled="t" stroked="f" coordsize="57785,233679" o:gfxdata="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l8Kr4A&#10;AADcAAAADwAAAAAAAAABACAAAAAiAAAAZHJzL2Rvd25yZXYueG1sUEsBAhQAFAAAAAgAh07iQDMv&#10;BZ47AAAAOQAAABAAAAAAAAAAAQAgAAAADQEAAGRycy9zaGFwZXhtbC54bWxQSwUGAAAAAAYABgBb&#10;AQAAtwMAAAAA&#10;" path="m57607,0l0,0,0,233172,57607,233172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9" o:spid="_x0000_s1026" o:spt="100" style="position:absolute;left:6943979;top:3280308;height:233679;width:8255;" fillcolor="#000000" filled="t" stroked="f" coordsize="8255,233679" o:gfxdata="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euo74A&#10;AADcAAAADwAAAAAAAAABACAAAAAiAAAAZHJzL2Rvd25yZXYueG1sUEsBAhQAFAAAAAgAh07iQDMv&#10;BZ47AAAAOQAAABAAAAAAAAAAAQAgAAAADQEAAGRycy9zaGFwZXhtbC54bWxQSwUGAAAAAAYABgBb&#10;AQAAtwMAAAAA&#10;" path="m7925,0l0,0,0,233172,7925,233172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0" o:spid="_x0000_s1026" o:spt="100" style="position:absolute;left:6854697;top:3515004;height:233679;width:57785;" fillcolor="#000080" filled="t" stroked="f" coordsize="57785,233679" o:gfxdata="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hubxvQAA&#10;ANwAAAAPAAAAAAAAAAEAIAAAACIAAABkcnMvZG93bnJldi54bWxQSwECFAAUAAAACACHTuJAMy8F&#10;njsAAAA5AAAAEAAAAAAAAAABACAAAAAMAQAAZHJzL3NoYXBleG1sLnhtbFBLBQYAAAAABgAGAFsB&#10;AAC2AwAAAAA=&#10;" path="m57607,0l0,0,0,233172,57607,233172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1" o:spid="_x0000_s1026" o:spt="100" style="position:absolute;left:6943979;top:3515004;height:233679;width:8255;" fillcolor="#000000" filled="t" stroked="f" coordsize="8255,233679" o:gfxdata="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2DR4vQAA&#10;ANwAAAAPAAAAAAAAAAEAIAAAACIAAABkcnMvZG93bnJldi54bWxQSwECFAAUAAAACACHTuJAMy8F&#10;njsAAAA5AAAAEAAAAAAAAAABACAAAAAMAQAAZHJzL3NoYXBleG1sLnhtbFBLBQYAAAAABgAGAFsB&#10;AAC2AwAAAAA=&#10;" path="m7925,0l0,0,0,233172,7925,233172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2" o:spid="_x0000_s1026" o:spt="100" style="position:absolute;left:6854697;top:3749700;height:233679;width:57785;" fillcolor="#000080" filled="t" stroked="f" coordsize="57785,233679" o:gfxdata="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GN0dtwAAANwAAAAP&#10;AAAAAAAAAAEAIAAAACIAAABkcnMvZG93bnJldi54bWxQSwECFAAUAAAACACHTuJAMy8FnjsAAAA5&#10;AAAAEAAAAAAAAAABACAAAAAGAQAAZHJzL3NoYXBleG1sLnhtbFBLBQYAAAAABgAGAFsBAACwAwAA&#10;AAA=&#10;" path="m57607,0l0,0,0,233171,57607,233171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3" o:spid="_x0000_s1026" o:spt="100" style="position:absolute;left:6943979;top:3749700;height:233679;width:8255;" fillcolor="#000000" filled="t" stroked="f" coordsize="8255,233679" o:gfxdata="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YPlL4A&#10;AADcAAAADwAAAAAAAAABACAAAAAiAAAAZHJzL2Rvd25yZXYueG1sUEsBAhQAFAAAAAgAh07iQDMv&#10;BZ47AAAAOQAAABAAAAAAAAAAAQAgAAAADQEAAGRycy9zaGFwZXhtbC54bWxQSwUGAAAAAAYABgBb&#10;AQAAtwMAAAAA&#10;" path="m7925,0l0,0,0,233171,7925,233171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4" o:spid="_x0000_s1026" o:spt="100" style="position:absolute;left:6854697;top:3984345;height:233679;width:57785;" fillcolor="#000080" filled="t" stroked="f" coordsize="57785,233679" o:gfxdata="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94PK8AAAA&#10;3AAAAA8AAAAAAAAAAQAgAAAAIgAAAGRycy9kb3ducmV2LnhtbFBLAQIUABQAAAAIAIdO4kAzLwWe&#10;OwAAADkAAAAQAAAAAAAAAAEAIAAAAAsBAABkcnMvc2hhcGV4bWwueG1sUEsFBgAAAAAGAAYAWwEA&#10;ALUDAAAAAA==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5" o:spid="_x0000_s1026" o:spt="100" style="position:absolute;left:6943979;top:3984345;height:233679;width:8255;" fillcolor="#000000" filled="t" stroked="f" coordsize="8255,233679" o:gfxdata="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uMye74A&#10;AADcAAAADwAAAAAAAAABACAAAAAiAAAAZHJzL2Rvd25yZXYueG1sUEsBAhQAFAAAAAgAh07iQDMv&#10;BZ47AAAAOQAAABAAAAAAAAAAAQAgAAAADQEAAGRycy9zaGFwZXhtbC54bWxQSwUGAAAAAAYABgBb&#10;AQAAtwMAAAAA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6" o:spid="_x0000_s1026" o:spt="100" style="position:absolute;left:6854697;top:4219041;height:233679;width:57785;" fillcolor="#000080" filled="t" stroked="f" coordsize="57785,233679" o:gfxdata="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qI9setwAAANwAAAAP&#10;AAAAAAAAAAEAIAAAACIAAABkcnMvZG93bnJldi54bWxQSwECFAAUAAAACACHTuJAMy8FnjsAAAA5&#10;AAAAEAAAAAAAAAABACAAAAAGAQAAZHJzL3NoYXBleG1sLnhtbFBLBQYAAAAABgAGAFsBAACwAwAA&#10;AAA=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7" o:spid="_x0000_s1026" o:spt="100" style="position:absolute;left:6943979;top:4219041;height:233679;width:8255;" fillcolor="#000000" filled="t" stroked="f" coordsize="8255,233679" o:gfxdata="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fQmXvQAA&#10;ANwAAAAPAAAAAAAAAAEAIAAAACIAAABkcnMvZG93bnJldi54bWxQSwECFAAUAAAACACHTuJAMy8F&#10;njsAAAA5AAAAEAAAAAAAAAABACAAAAAMAQAAZHJzL3NoYXBleG1sLnhtbFBLBQYAAAAABgAGAFsB&#10;AAC2AwAAAAA=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8" o:spid="_x0000_s1026" o:spt="100" style="position:absolute;left:6854697;top:4453737;height:233679;width:57785;" fillcolor="#000080" filled="t" stroked="f" coordsize="57785,233679" o:gfxdata="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8Or3vQAA&#10;ANwAAAAPAAAAAAAAAAEAIAAAACIAAABkcnMvZG93bnJldi54bWxQSwECFAAUAAAACACHTuJAMy8F&#10;njsAAAA5AAAAEAAAAAAAAAABACAAAAAMAQAAZHJzL3NoYXBleG1sLnhtbFBLBQYAAAAABgAGAFsB&#10;AAC2AwAAAAA=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9" o:spid="_x0000_s1026" o:spt="100" style="position:absolute;left:6943979;top:4453737;height:233679;width:8255;" fillcolor="#000000" filled="t" stroked="f" coordsize="8255,233679" o:gfxdata="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644fr4A&#10;AADcAAAADwAAAAAAAAABACAAAAAiAAAAZHJzL2Rvd25yZXYueG1sUEsBAhQAFAAAAAgAh07iQDMv&#10;BZ47AAAAOQAAABAAAAAAAAAAAQAgAAAADQEAAGRycy9zaGFwZXhtbC54bWxQSwUGAAAAAAYABgBb&#10;AQAAtwMAAAAA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0" o:spid="_x0000_s1026" o:spt="100" style="position:absolute;left:6854697;top:4688433;height:233679;width:57785;" fillcolor="#000080" filled="t" stroked="f" coordsize="57785,233679" o:gfxdata="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OosTL4A&#10;AADcAAAADwAAAAAAAAABACAAAAAiAAAAZHJzL2Rvd25yZXYueG1sUEsBAhQAFAAAAAgAh07iQDMv&#10;BZ47AAAAOQAAABAAAAAAAAAAAQAgAAAADQEAAGRycy9zaGFwZXhtbC54bWxQSwUGAAAAAAYABgBb&#10;AQAAtwMAAAAA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1" o:spid="_x0000_s1026" o:spt="100" style="position:absolute;left:6943979;top:4688433;height:233679;width:8255;" fillcolor="#000000" filled="t" stroked="f" coordsize="8255,233679" o:gfxdata="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7T+xb4A&#10;AADcAAAADwAAAAAAAAABACAAAAAiAAAAZHJzL2Rvd25yZXYueG1sUEsBAhQAFAAAAAgAh07iQDMv&#10;BZ47AAAAOQAAABAAAAAAAAAAAQAgAAAADQEAAGRycy9zaGFwZXhtbC54bWxQSwUGAAAAAAYABgBb&#10;AQAAtwMAAAAA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2" o:spid="_x0000_s1026" o:spt="100" style="position:absolute;left:6854697;top:4923129;height:233679;width:57785;" fillcolor="#000080" filled="t" stroked="f" coordsize="57785,233679" o:gfxdata="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bdBegtwAAANwAAAAP&#10;AAAAAAAAAAEAIAAAACIAAABkcnMvZG93bnJldi54bWxQSwECFAAUAAAACACHTuJAMy8FnjsAAAA5&#10;AAAAEAAAAAAAAAABACAAAAAGAQAAZHJzL3NoYXBleG1sLnhtbFBLBQYAAAAABgAGAFsBAACwAwAA&#10;AAA=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3" o:spid="_x0000_s1026" o:spt="100" style="position:absolute;left:6943979;top:4923129;height:233679;width:8255;" fillcolor="#000000" filled="t" stroked="f" coordsize="8255,233679" o:gfxdata="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KsUpvQAA&#10;ANwAAAAPAAAAAAAAAAEAIAAAACIAAABkcnMvZG93bnJldi54bWxQSwECFAAUAAAACACHTuJAMy8F&#10;njsAAAA5AAAAEAAAAAAAAAABACAAAAAMAQAAZHJzL3NoYXBleG1sLnhtbFBLBQYAAAAABgAGAFsB&#10;AAC2AwAAAAA=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4" o:spid="_x0000_s1026" o:spt="100" style="position:absolute;left:6854697;top:5158130;height:233679;width:57785;" fillcolor="#000080" filled="t" stroked="f" coordsize="57785,233679" o:gfxdata="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0SpPugAAANwA&#10;AAAPAAAAAAAAAAEAIAAAACIAAABkcnMvZG93bnJldi54bWxQSwECFAAUAAAACACHTuJAMy8FnjsA&#10;AAA5AAAAEAAAAAAAAAABACAAAAAJAQAAZHJzL3NoYXBleG1sLnhtbFBLBQYAAAAABgAGAFsBAACz&#10;AwAAAAA=&#10;" path="m57607,0l0,0,0,233172,57607,233172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5" o:spid="_x0000_s1026" o:spt="100" style="position:absolute;left:6943979;top:5158130;height:233679;width:8255;" fillcolor="#000000" filled="t" stroked="f" coordsize="8255,233679" o:gfxdata="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j/jGvQAA&#10;ANwAAAAPAAAAAAAAAAEAIAAAACIAAABkcnMvZG93bnJldi54bWxQSwECFAAUAAAACACHTuJAMy8F&#10;njsAAAA5AAAAEAAAAAAAAAABACAAAAAMAQAAZHJzL3NoYXBleG1sLnhtbFBLBQYAAAAABgAGAFsB&#10;AAC2AwAAAAA=&#10;" path="m7925,0l0,0,0,233172,7925,233172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6" o:spid="_x0000_s1026" o:spt="100" style="position:absolute;left:6854697;top:5392826;height:233679;width:57785;" fillcolor="#000080" filled="t" stroked="f" coordsize="57785,233679" o:gfxdata="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PEaO8AAAA&#10;3AAAAA8AAAAAAAAAAQAgAAAAIgAAAGRycy9kb3ducmV2LnhtbFBLAQIUABQAAAAIAIdO4kAzLwWe&#10;OwAAADkAAAAQAAAAAAAAAAEAIAAAAAsBAABkcnMvc2hhcGV4bWwueG1sUEsFBgAAAAAGAAYAWwEA&#10;ALUDAAAAAA==&#10;" path="m57607,0l0,0,0,233172,57607,233172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7" o:spid="_x0000_s1026" o:spt="100" style="position:absolute;left:6943979;top:5392826;height:233679;width:8255;" fillcolor="#000000" filled="t" stroked="f" coordsize="8255,233679" o:gfxdata="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EcMqvQAA&#10;ANwAAAAPAAAAAAAAAAEAIAAAACIAAABkcnMvZG93bnJldi54bWxQSwECFAAUAAAACACHTuJAMy8F&#10;njsAAAA5AAAAEAAAAAAAAAABACAAAAAMAQAAZHJzL3NoYXBleG1sLnhtbFBLBQYAAAAABgAGAFsB&#10;AAC2AwAAAAA=&#10;" path="m7925,0l0,0,0,233172,7925,233172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8" o:spid="_x0000_s1026" o:spt="100" style="position:absolute;left:6854697;top:5627522;height:233679;width:57785;" fillcolor="#000080" filled="t" stroked="f" coordsize="57785,233679" o:gfxdata="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wgSr4A&#10;AADcAAAADwAAAAAAAAABACAAAAAiAAAAZHJzL2Rvd25yZXYueG1sUEsBAhQAFAAAAAgAh07iQDMv&#10;BZ47AAAAOQAAABAAAAAAAAAAAQAgAAAADQEAAGRycy9zaGFwZXhtbC54bWxQSwUGAAAAAAYABgBb&#10;AQAAtwMAAAAA&#10;" path="m57607,0l0,0,0,233172,57607,233172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9" o:spid="_x0000_s1026" o:spt="100" style="position:absolute;left:6943979;top:5627522;height:233679;width:8255;" fillcolor="#000000" filled="t" stroked="f" coordsize="8255,233679" o:gfxdata="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cLyw74A&#10;AADcAAAADwAAAAAAAAABACAAAAAiAAAAZHJzL2Rvd25yZXYueG1sUEsBAhQAFAAAAAgAh07iQDMv&#10;BZ47AAAAOQAAABAAAAAAAAAAAQAgAAAADQEAAGRycy9zaGFwZXhtbC54bWxQSwUGAAAAAAYABgBb&#10;AQAAtwMAAAAA&#10;" path="m7925,0l0,0,0,233172,7925,233172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0" o:spid="_x0000_s1026" o:spt="100" style="position:absolute;left:6854697;top:5862218;height:233679;width:57785;" fillcolor="#000080" filled="t" stroked="f" coordsize="57785,233679" o:gfxdata="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O6kb4A&#10;AADcAAAADwAAAAAAAAABACAAAAAiAAAAZHJzL2Rvd25yZXYueG1sUEsBAhQAFAAAAAgAh07iQDMv&#10;BZ47AAAAOQAAABAAAAAAAAAAAQAgAAAADQEAAGRycy9zaGFwZXhtbC54bWxQSwUGAAAAAAYABgBb&#10;AQAAtwMAAAAA&#10;" path="m57607,0l0,0,0,233172,57607,233172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1" o:spid="_x0000_s1026" o:spt="100" style="position:absolute;left:6943979;top:5862218;height:233679;width:8255;" fillcolor="#000000" filled="t" stroked="f" coordsize="8255,233679" o:gfxdata="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m1oGL4A&#10;AADcAAAADwAAAAAAAAABACAAAAAiAAAAZHJzL2Rvd25yZXYueG1sUEsBAhQAFAAAAAgAh07iQDMv&#10;BZ47AAAAOQAAABAAAAAAAAAAAQAgAAAADQEAAGRycy9zaGFwZXhtbC54bWxQSwUGAAAAAAYABgBb&#10;AQAAtwMAAAAA&#10;" path="m7925,0l0,0,0,233172,7925,233172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2" o:spid="_x0000_s1026" o:spt="100" style="position:absolute;left:6854697;top:6096990;height:233679;width:57785;" fillcolor="#000080" filled="t" stroked="f" coordsize="57785,233679" o:gfxdata="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erYF9twAAANwAAAAP&#10;AAAAAAAAAAEAIAAAACIAAABkcnMvZG93bnJldi54bWxQSwECFAAUAAAACACHTuJAMy8FnjsAAAA5&#10;AAAAEAAAAAAAAAABACAAAAAGAQAAZHJzL3NoYXBleG1sLnhtbFBLBQYAAAAABgAGAFsBAACwAwAA&#10;AAA=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3" o:spid="_x0000_s1026" o:spt="100" style="position:absolute;left:6943979;top:6096990;height:233679;width:8255;" fillcolor="#000000" filled="t" stroked="f" coordsize="8255,233679" o:gfxdata="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NT9L4A&#10;AADcAAAADwAAAAAAAAABACAAAAAiAAAAZHJzL2Rvd25yZXYueG1sUEsBAhQAFAAAAAgAh07iQDMv&#10;BZ47AAAAOQAAABAAAAAAAAAAAQAgAAAADQEAAGRycy9zaGFwZXhtbC54bWxQSwUGAAAAAAYABgBb&#10;AQAAtwMAAAAA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4" o:spid="_x0000_s1026" o:spt="100" style="position:absolute;left:6854697;top:6331686;height:233679;width:57785;" fillcolor="#000080" filled="t" stroked="f" coordsize="57785,233679" o:gfxdata="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i8krsAAADc&#10;AAAADwAAAAAAAAABACAAAAAiAAAAZHJzL2Rvd25yZXYueG1sUEsBAhQAFAAAAAgAh07iQDMvBZ47&#10;AAAAOQAAABAAAAAAAAAAAQAgAAAACgEAAGRycy9zaGFwZXhtbC54bWxQSwUGAAAAAAYABgBbAQAA&#10;tAMAAAAA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5" o:spid="_x0000_s1026" o:spt="100" style="position:absolute;left:6943979;top:6331686;height:233679;width:8255;" fillcolor="#000000" filled="t" stroked="f" coordsize="8255,233679" o:gfxdata="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Vm4bvQAA&#10;ANwAAAAPAAAAAAAAAAEAIAAAACIAAABkcnMvZG93bnJldi54bWxQSwECFAAUAAAACACHTuJAMy8F&#10;njsAAAA5AAAAEAAAAAAAAAABACAAAAAMAQAAZHJzL3NoYXBleG1sLnhtbFBLBQYAAAAABgAGAFsB&#10;AAC2AwAAAAA=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6" o:spid="_x0000_s1026" o:spt="100" style="position:absolute;left:6854697;top:6566382;height:233679;width:57785;" fillcolor="#000080" filled="t" stroked="f" coordsize="57785,233679" o:gfxdata="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hlod+twAAANwAAAAP&#10;AAAAAAAAAAEAIAAAACIAAABkcnMvZG93bnJldi54bWxQSwECFAAUAAAACACHTuJAMy8FnjsAAAA5&#10;AAAAEAAAAAAAAAABACAAAAAGAQAAZHJzL3NoYXBleG1sLnhtbFBLBQYAAAAABgAGAFsBAACwAwAA&#10;AAA=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7" o:spid="_x0000_s1026" o:spt="100" style="position:absolute;left:6943979;top:6566382;height:233679;width:8255;" fillcolor="#000000" filled="t" stroked="f" coordsize="8255,233679" o:gfxdata="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hV974A&#10;AADcAAAADwAAAAAAAAABACAAAAAiAAAAZHJzL2Rvd25yZXYueG1sUEsBAhQAFAAAAAgAh07iQDMv&#10;BZ47AAAAOQAAABAAAAAAAAAAAQAgAAAADQEAAGRycy9zaGFwZXhtbC54bWxQSwUGAAAAAAYABgBb&#10;AQAAtwMAAAAA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8" o:spid="_x0000_s1026" o:spt="100" style="position:absolute;left:6854697;top:6801078;height:233679;width:57785;" fillcolor="#000080" filled="t" stroked="f" coordsize="57785,233679" o:gfxdata="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0W2l74A&#10;AADcAAAADwAAAAAAAAABACAAAAAiAAAAZHJzL2Rvd25yZXYueG1sUEsBAhQAFAAAAAgAh07iQDMv&#10;BZ47AAAAOQAAABAAAAAAAAAAAQAgAAAADQEAAGRycy9zaGFwZXhtbC54bWxQSwUGAAAAAAYABgBb&#10;AQAAtwMAAAAA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9" o:spid="_x0000_s1026" o:spt="100" style="position:absolute;left:6943979;top:6801078;height:233679;width:8255;" fillcolor="#000000" filled="t" stroked="f" coordsize="8255,233679" o:gfxdata="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tkHr4A&#10;AADcAAAADwAAAAAAAAABACAAAAAiAAAAZHJzL2Rvd25yZXYueG1sUEsBAhQAFAAAAAgAh07iQDMv&#10;BZ47AAAAOQAAABAAAAAAAAAAAQAgAAAADQEAAGRycy9zaGFwZXhtbC54bWxQSwUGAAAAAAYABgBb&#10;AQAAtwMAAAAA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0" o:spid="_x0000_s1026" o:spt="100" style="position:absolute;left:6854697;top:7035774;height:233679;width:57785;" fillcolor="#000080" filled="t" stroked="f" coordsize="57785,233679" o:gfxdata="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myra/&#10;AAAA3AAAAA8AAAAAAAAAAQAgAAAAIgAAAGRycy9kb3ducmV2LnhtbFBLAQIUABQAAAAIAIdO4kAz&#10;LwWeOwAAADkAAAAQAAAAAAAAAAEAIAAAAA4BAABkcnMvc2hhcGV4bWwueG1sUEsFBgAAAAAGAAYA&#10;WwEAALgDAAAAAA==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1" o:spid="_x0000_s1026" o:spt="100" style="position:absolute;left:6943979;top:7035774;height:233679;width:8255;" fillcolor="#000000" filled="t" stroked="f" coordsize="8255,233679" o:gfxdata="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7gYP74A&#10;AADcAAAADwAAAAAAAAABACAAAAAiAAAAZHJzL2Rvd25yZXYueG1sUEsBAhQAFAAAAAgAh07iQDMv&#10;BZ47AAAAOQAAABAAAAAAAAAAAQAgAAAADQEAAGRycy9zaGFwZXhtbC54bWxQSwUGAAAAAAYABgBb&#10;AQAAtwMAAAAA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2" o:spid="_x0000_s1026" o:spt="100" style="position:absolute;left:6854697;top:7270470;height:233679;width:57785;" fillcolor="#000080" filled="t" stroked="f" coordsize="57785,233679" o:gfxdata="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rePFatwAAANwAAAAP&#10;AAAAAAAAAAEAIAAAACIAAABkcnMvZG93bnJldi54bWxQSwECFAAUAAAACACHTuJAMy8FnjsAAAA5&#10;AAAAEAAAAAAAAAABACAAAAAGAQAAZHJzL3NoYXBleG1sLnhtbFBLBQYAAAAABgAGAFsBAACwAwAA&#10;AAA=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3" o:spid="_x0000_s1026" o:spt="100" style="position:absolute;left:6943979;top:7270470;height:233679;width:8255;" fillcolor="#000000" filled="t" stroked="f" coordsize="8255,233679" o:gfxdata="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CYj074A&#10;AADcAAAADwAAAAAAAAABACAAAAAiAAAAZHJzL2Rvd25yZXYueG1sUEsBAhQAFAAAAAgAh07iQDMv&#10;BZ47AAAAOQAAABAAAAAAAAAAAQAgAAAADQEAAGRycy9zaGFwZXhtbC54bWxQSwUGAAAAAAYABgBb&#10;AQAAtwMAAAAA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4" o:spid="_x0000_s1026" o:spt="100" style="position:absolute;left:6854697;top:7505471;height:233679;width:57785;" fillcolor="#000080" filled="t" stroked="f" coordsize="57785,233679" o:gfxdata="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93MtbsAAADc&#10;AAAADwAAAAAAAAABACAAAAAiAAAAZHJzL2Rvd25yZXYueG1sUEsBAhQAFAAAAAgAh07iQDMvBZ47&#10;AAAAOQAAABAAAAAAAAAAAQAgAAAACgEAAGRycy9zaGFwZXhtbC54bWxQSwUGAAAAAAYABgBbAQAA&#10;tAMAAAAA&#10;" path="m57607,0l0,0,0,233172,57607,233172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5" o:spid="_x0000_s1026" o:spt="100" style="position:absolute;left:6943979;top:7505471;height:233679;width:8255;" fillcolor="#000000" filled="t" stroked="f" coordsize="8255,233679" o:gfxdata="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MePL4A&#10;AADcAAAADwAAAAAAAAABACAAAAAiAAAAZHJzL2Rvd25yZXYueG1sUEsBAhQAFAAAAAgAh07iQDMv&#10;BZ47AAAAOQAAABAAAAAAAAAAAQAgAAAADQEAAGRycy9zaGFwZXhtbC54bWxQSwUGAAAAAAYABgBb&#10;AQAAtwMAAAAA&#10;" path="m7925,0l0,0,0,233172,7925,233172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6" o:spid="_x0000_s1026" o:spt="100" style="position:absolute;left:6854697;top:7740167;height:233679;width:57785;" fillcolor="#000080" filled="t" stroked="f" coordsize="57785,233679" o:gfxdata="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Q/dZtwAAANwAAAAP&#10;AAAAAAAAAAEAIAAAACIAAABkcnMvZG93bnJldi54bWxQSwECFAAUAAAACACHTuJAMy8FnjsAAAA5&#10;AAAAEAAAAAAAAAABACAAAAAGAQAAZHJzL3NoYXBleG1sLnhtbFBLBQYAAAAABgAGAFsBAACwAwAA&#10;AAA=&#10;" path="m57607,0l0,0,0,233172,57607,233172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7" o:spid="_x0000_s1026" o:spt="100" style="position:absolute;left:6943979;top:7740167;height:233679;width:8255;" fillcolor="#000000" filled="t" stroked="f" coordsize="8255,233679" o:gfxdata="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0l0L4A&#10;AADcAAAADwAAAAAAAAABACAAAAAiAAAAZHJzL2Rvd25yZXYueG1sUEsBAhQAFAAAAAgAh07iQDMv&#10;BZ47AAAAOQAAABAAAAAAAAAAAQAgAAAADQEAAGRycy9zaGFwZXhtbC54bWxQSwUGAAAAAAYABgBb&#10;AQAAtwMAAAAA&#10;" path="m7925,0l0,0,0,233172,7925,233172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8" o:spid="_x0000_s1026" o:spt="100" style="position:absolute;left:6854697;top:7974863;height:233679;width:57785;" fillcolor="#000080" filled="t" stroked="f" coordsize="57785,233679" o:gfxdata="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qQxrC/&#10;AAAA3AAAAA8AAAAAAAAAAQAgAAAAIgAAAGRycy9kb3ducmV2LnhtbFBLAQIUABQAAAAIAIdO4kAz&#10;LwWeOwAAADkAAAAQAAAAAAAAAAEAIAAAAA4BAABkcnMvc2hhcGV4bWwueG1sUEsFBgAAAAAGAAYA&#10;WwEAALgDAAAAAA==&#10;" path="m57607,0l0,0,0,233172,57607,233172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9" o:spid="_x0000_s1026" o:spt="100" style="position:absolute;left:6943979;top:7974863;height:233679;width:8255;" fillcolor="#000000" filled="t" stroked="f" coordsize="8255,233679" o:gfxdata="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4UOb4A&#10;AADcAAAADwAAAAAAAAABACAAAAAiAAAAZHJzL2Rvd25yZXYueG1sUEsBAhQAFAAAAAgAh07iQDMv&#10;BZ47AAAAOQAAABAAAAAAAAAAAQAgAAAADQEAAGRycy9zaGFwZXhtbC54bWxQSwUGAAAAAAYABgBb&#10;AQAAtwMAAAAA&#10;" path="m7925,0l0,0,0,233172,7925,233172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0" o:spid="_x0000_s1026" o:spt="100" style="position:absolute;left:6854697;top:8209508;height:233679;width:57785;" fillcolor="#000080" filled="t" stroked="f" coordsize="57785,233679" o:gfxdata="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9ca74A&#10;AADcAAAADwAAAAAAAAABACAAAAAiAAAAZHJzL2Rvd25yZXYueG1sUEsBAhQAFAAAAAgAh07iQDMv&#10;BZ47AAAAOQAAABAAAAAAAAAAAQAgAAAADQEAAGRycy9zaGFwZXhtbC54bWxQSwUGAAAAAAYABgBb&#10;AQAAtwMAAAAA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1" o:spid="_x0000_s1026" o:spt="100" style="position:absolute;left:6943979;top:8209508;height:233679;width:8255;" fillcolor="#000000" filled="t" stroked="f" coordsize="8255,233679" o:gfxdata="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YY7ivQAA&#10;ANwAAAAPAAAAAAAAAAEAIAAAACIAAABkcnMvZG93bnJldi54bWxQSwECFAAUAAAACACHTuJAMy8F&#10;njsAAAA5AAAAEAAAAAAAAAABACAAAAAMAQAAZHJzL3NoYXBleG1sLnhtbFBLBQYAAAAABgAGAFsB&#10;AAC2AwAAAAA=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2" o:spid="_x0000_s1026" o:spt="100" style="position:absolute;left:6854697;top:8444204;height:233679;width:57785;" fillcolor="#000080" filled="t" stroked="f" coordsize="57785,233679" o:gfxdata="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oWeHugAAANwA&#10;AAAPAAAAAAAAAAEAIAAAACIAAABkcnMvZG93bnJldi54bWxQSwECFAAUAAAACACHTuJAMy8FnjsA&#10;AAA5AAAAEAAAAAAAAAABACAAAAAJAQAAZHJzL3NoYXBleG1sLnhtbFBLBQYAAAAABgAGAFsBAACz&#10;AwAAAAA=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3" o:spid="_x0000_s1026" o:spt="100" style="position:absolute;left:6943979;top:8444204;height:233679;width:8255;" fillcolor="#000000" filled="t" stroked="f" coordsize="8255,233679" o:gfxdata="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+1Dr4A&#10;AADcAAAADwAAAAAAAAABACAAAAAiAAAAZHJzL2Rvd25yZXYueG1sUEsBAhQAFAAAAAgAh07iQDMv&#10;BZ47AAAAOQAAABAAAAAAAAAAAQAgAAAADQEAAGRycy9zaGFwZXhtbC54bWxQSwUGAAAAAAYABgBb&#10;AQAAtwMAAAAA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4" o:spid="_x0000_s1026" o:spt="100" style="position:absolute;left:6854697;top:8678900;height:233679;width:57785;" fillcolor="#000080" filled="t" stroked="f" coordsize="57785,233679" o:gfxdata="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BFpougAAANwA&#10;AAAPAAAAAAAAAAEAIAAAACIAAABkcnMvZG93bnJldi54bWxQSwECFAAUAAAACACHTuJAMy8FnjsA&#10;AAA5AAAAEAAAAAAAAAABACAAAAAJAQAAZHJzL3NoYXBleG1sLnhtbFBLBQYAAAAABgAGAFsBAACz&#10;AwAAAAA=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5" o:spid="_x0000_s1026" o:spt="100" style="position:absolute;left:6943979;top:8678900;height:233679;width:8255;" fillcolor="#000000" filled="t" stroked="f" coordsize="8255,233679" o:gfxdata="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qI4b4A&#10;AADcAAAADwAAAAAAAAABACAAAAAiAAAAZHJzL2Rvd25yZXYueG1sUEsBAhQAFAAAAAgAh07iQDMv&#10;BZ47AAAAOQAAABAAAAAAAAAAAQAgAAAADQEAAGRycy9zaGFwZXhtbC54bWxQSwUGAAAAAAYABgBb&#10;AQAAtwMAAAAA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6" o:spid="_x0000_s1026" o:spt="100" style="position:absolute;left:6854697;top:8913596;height:233679;width:57785;" fillcolor="#000080" filled="t" stroked="f" coordsize="57785,233679" o:gfxdata="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aYYS8AAAA&#10;3AAAAA8AAAAAAAAAAQAgAAAAIgAAAGRycy9kb3ducmV2LnhtbFBLAQIUABQAAAAIAIdO4kAzLwWe&#10;OwAAADkAAAAQAAAAAAAAAAEAIAAAAAsBAABkcnMvc2hhcGV4bWwueG1sUEsFBgAAAAAGAAYAWwEA&#10;ALUDAAAAAA==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7" o:spid="_x0000_s1026" o:spt="100" style="position:absolute;left:6943979;top:8913596;height:233679;width:8255;" fillcolor="#000000" filled="t" stroked="f" coordsize="8255,233679" o:gfxdata="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SzDb4A&#10;AADcAAAADwAAAAAAAAABACAAAAAiAAAAZHJzL2Rvd25yZXYueG1sUEsBAhQAFAAAAAgAh07iQDMv&#10;BZ47AAAAOQAAABAAAAAAAAAAAQAgAAAADQEAAGRycy9zaGFwZXhtbC54bWxQSwUGAAAAAAYABgBb&#10;AQAAtwMAAAAA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8" o:spid="_x0000_s1026" o:spt="100" style="position:absolute;left:6854697;top:9148292;height:233679;width:57785;" fillcolor="#000080" filled="t" stroked="f" coordsize="57785,233679" o:gfxdata="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0lQbb4A&#10;AADcAAAADwAAAAAAAAABACAAAAAiAAAAZHJzL2Rvd25yZXYueG1sUEsBAhQAFAAAAAgAh07iQDMv&#10;BZ47AAAAOQAAABAAAAAAAAAAAQAgAAAADQEAAGRycy9zaGFwZXhtbC54bWxQSwUGAAAAAAYABgBb&#10;AQAAtwMAAAAA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9" o:spid="_x0000_s1026" o:spt="100" style="position:absolute;left:6943979;top:9148292;height:233679;width:8255;" fillcolor="#000000" filled="t" stroked="f" coordsize="8255,233679" o:gfxdata="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BeC5L4A&#10;AADcAAAADwAAAAAAAAABACAAAAAiAAAAZHJzL2Rvd25yZXYueG1sUEsBAhQAFAAAAAgAh07iQDMv&#10;BZ47AAAAOQAAABAAAAAAAAAAAQAgAAAADQEAAGRycy9zaGFwZXhtbC54bWxQSwUGAAAAAAYABgBb&#10;AQAAtwMAAAAA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0" o:spid="_x0000_s1026" o:spt="100" style="position:absolute;left:6854697;top:9382988;height:233679;width:57785;" fillcolor="#000080" filled="t" stroked="f" coordsize="57785,233679" o:gfxdata="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QqJC5AAAA3AAA&#10;AA8AAAAAAAAAAQAgAAAAIgAAAGRycy9kb3ducmV2LnhtbFBLAQIUABQAAAAIAIdO4kAzLwWeOwAA&#10;ADkAAAAQAAAAAAAAAAEAIAAAAAgBAABkcnMvc2hhcGV4bWwueG1sUEsFBgAAAAAGAAYAWwEAALID&#10;AAAAAA==&#10;" path="m57607,0l0,0,0,233476,57607,233476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1" o:spid="_x0000_s1026" o:spt="100" style="position:absolute;left:6943979;top:9382988;height:233679;width:8255;" fillcolor="#000000" filled="t" stroked="f" coordsize="8255,233679" o:gfxdata="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Oehm8AAAA&#10;3AAAAA8AAAAAAAAAAQAgAAAAIgAAAGRycy9kb3ducmV2LnhtbFBLAQIUABQAAAAIAIdO4kAzLwWe&#10;OwAAADkAAAAQAAAAAAAAAAEAIAAAAAsBAABkcnMvc2hhcGV4bWwueG1sUEsFBgAAAAAGAAYAWwEA&#10;ALUDAAAAAA==&#10;" path="m7925,0l0,0,0,233476,7925,233476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2" o:spid="_x0000_s1026" o:spt="100" style="position:absolute;left:6854697;top:9617989;height:233679;width:57785;" fillcolor="#000080" filled="t" stroked="f" coordsize="57785,233679" o:gfxdata="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Ok3y8AAAA&#10;3AAAAA8AAAAAAAAAAQAgAAAAIgAAAGRycy9kb3ducmV2LnhtbFBLAQIUABQAAAAIAIdO4kAzLwWe&#10;OwAAADkAAAAQAAAAAAAAAAEAIAAAAAsBAABkcnMvc2hhcGV4bWwueG1sUEsFBgAAAAAGAAYAWwEA&#10;ALUDAAAAAA==&#10;" path="m57607,0l0,0,0,233172,57607,233172,576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3" o:spid="_x0000_s1026" o:spt="100" style="position:absolute;left:6943979;top:9617989;height:233679;width:8255;" fillcolor="#000000" filled="t" stroked="f" coordsize="8255,233679" o:gfxdata="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QQfW8AAAA&#10;3AAAAA8AAAAAAAAAAQAgAAAAIgAAAGRycy9kb3ducmV2LnhtbFBLAQIUABQAAAAIAIdO4kAzLwWe&#10;OwAAADkAAAAQAAAAAAAAAAEAIAAAAAsBAABkcnMvc2hhcGV4bWwueG1sUEsFBgAAAAAGAAYAWwEA&#10;ALUDAAAAAA==&#10;" path="m7925,0l0,0,0,233172,7925,233172,7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4" o:spid="_x0000_s1026" o:spt="100" style="position:absolute;left:39928;top:228574;height:233679;width:58419;" fillcolor="#000080" filled="t" stroked="f" coordsize="58419,233679" o:gfxdata="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f2l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5" o:spid="_x0000_s1026" o:spt="100" style="position:absolute;left:0;top:228574;height:233679;width:8890;" fillcolor="#000000" filled="t" stroked="f" coordsize="8890,233679" o:gfxdata="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7F1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6" o:spid="_x0000_s1026" o:spt="100" style="position:absolute;left:39928;top:463270;height:233679;width:58419;" fillcolor="#000080" filled="t" stroked="f" coordsize="58419,233679" o:gfxdata="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Y8ZJ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7" o:spid="_x0000_s1026" o:spt="100" style="position:absolute;left:0;top:463270;height:233679;width:8890;" fillcolor="#000000" filled="t" stroked="f" coordsize="8890,233679" o:gfxdata="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D+O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8" o:spid="_x0000_s1026" o:spt="100" style="position:absolute;left:39928;top:697966;height:233679;width:58419;" fillcolor="#000080" filled="t" stroked="f" coordsize="58419,233679" o:gfxdata="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w96C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9" o:spid="_x0000_s1026" o:spt="100" style="position:absolute;left:0;top:697966;height:233679;width:8890;" fillcolor="#000000" filled="t" stroked="f" coordsize="8890,233679" o:gfxdata="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1PP0L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0" o:spid="_x0000_s1026" o:spt="100" style="position:absolute;left:39928;top:932967;height:233679;width:58419;" fillcolor="#000080" filled="t" stroked="f" coordsize="58419,233679" o:gfxdata="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8fbXu5AAAA3AAA&#10;AA8AAAAAAAAAAQAgAAAAIgAAAGRycy9kb3ducmV2LnhtbFBLAQIUABQAAAAIAIdO4kAzLwWeOwAA&#10;ADkAAAAQAAAAAAAAAAEAIAAAAAgBAABkcnMvc2hhcGV4bWwueG1sUEsFBgAAAAAGAAYAWwEAALID&#10;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1" o:spid="_x0000_s1026" o:spt="100" style="position:absolute;left:0;top:932967;height:233679;width:8890;" fillcolor="#000000" filled="t" stroked="f" coordsize="8890,233679" o:gfxdata="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xVC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2" o:spid="_x0000_s1026" o:spt="100" style="position:absolute;left:39928;top:1167663;height:233679;width:58419;" fillcolor="#000080" filled="t" stroked="f" coordsize="58419,233679" o:gfxdata="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IFWl7sAAADc&#10;AAAADwAAAAAAAAABACAAAAAiAAAAZHJzL2Rvd25yZXYueG1sUEsBAhQAFAAAAAgAh07iQDMvBZ47&#10;AAAAOQAAABAAAAAAAAAAAQAgAAAACgEAAGRycy9zaGFwZXhtbC54bWxQSwUGAAAAAAYABgBbAQAA&#10;tAMAAAAA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3" o:spid="_x0000_s1026" o:spt="100" style="position:absolute;left:0;top:1167663;height:233679;width:8890;" fillcolor="#000000" filled="t" stroked="f" coordsize="8890,233679" o:gfxdata="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2Ju5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4" o:spid="_x0000_s1026" o:spt="100" style="position:absolute;left:39928;top:1402359;height:233679;width:58419;" fillcolor="#000080" filled="t" stroked="f" coordsize="58419,233679" o:gfxdata="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ka3i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5" o:spid="_x0000_s1026" o:spt="100" style="position:absolute;left:0;top:1402359;height:233679;width:8890;" fillcolor="#000000" filled="t" stroked="f" coordsize="8890,233679" o:gfxdata="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8dTCL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6" o:spid="_x0000_s1026" o:spt="100" style="position:absolute;left:39928;top:1637131;height:233679;width:58419;" fillcolor="#000080" filled="t" stroked="f" coordsize="58419,233679" o:gfxdata="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6UJS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7" o:spid="_x0000_s1026" o:spt="100" style="position:absolute;left:0;top:1637131;height:233679;width:8890;" fillcolor="#000000" filled="t" stroked="f" coordsize="8890,233679" o:gfxdata="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Flo5L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8" o:spid="_x0000_s1026" o:spt="100" style="position:absolute;left:39928;top:1871827;height:233679;width:58419;" fillcolor="#000080" filled="t" stroked="f" coordsize="58419,233679" o:gfxdata="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FpYX2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9" o:spid="_x0000_s1026" o:spt="100" style="position:absolute;left:0;top:1871827;height:233679;width:8890;" fillcolor="#000000" filled="t" stroked="f" coordsize="8890,233679" o:gfxdata="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pZD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0" o:spid="_x0000_s1026" o:spt="100" style="position:absolute;left:39928;top:2106523;height:233679;width:58419;" fillcolor="#000080" filled="t" stroked="f" coordsize="58419,233679" o:gfxdata="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c6fG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1" o:spid="_x0000_s1026" o:spt="100" style="position:absolute;left:0;top:2106523;height:233679;width:8890;" fillcolor="#000000" filled="t" stroked="f" coordsize="8890,233679" o:gfxdata="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Cft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2" o:spid="_x0000_s1026" o:spt="100" style="position:absolute;left:39928;top:2341219;height:233679;width:58419;" fillcolor="#000080" filled="t" stroked="f" coordsize="58419,233679" o:gfxdata="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2cKrsAAADc&#10;AAAADwAAAAAAAAABACAAAAAiAAAAZHJzL2Rvd25yZXYueG1sUEsBAhQAFAAAAAgAh07iQDMvBZ47&#10;AAAAOQAAABAAAAAAAAAAAQAgAAAACgEAAGRycy9zaGFwZXhtbC54bWxQSwUGAAAAAAYABgBbAQAA&#10;tAMAAAAA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3" o:spid="_x0000_s1026" o:spt="100" style="position:absolute;left:0;top:2341219;height:233679;width:8890;" fillcolor="#000000" filled="t" stroked="f" coordsize="8890,233679" o:gfxdata="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6kW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4" o:spid="_x0000_s1026" o:spt="100" style="position:absolute;left:39928;top:2575915;height:233679;width:58419;" fillcolor="#000080" filled="t" stroked="f" coordsize="58419,233679" o:gfxdata="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5IocW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5" o:spid="_x0000_s1026" o:spt="100" style="position:absolute;left:0;top:2575915;height:233679;width:8890;" fillcolor="#000000" filled="t" stroked="f" coordsize="8890,233679" o:gfxdata="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auZt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6" o:spid="_x0000_s1026" o:spt="100" style="position:absolute;left:39928;top:2810611;height:233679;width:58419;" fillcolor="#000080" filled="t" stroked="f" coordsize="58419,233679" o:gfxdata="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Wmim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7" o:spid="_x0000_s1026" o:spt="100" style="position:absolute;left:0;top:2810611;height:233679;width:8890;" fillcolor="#000000" filled="t" stroked="f" coordsize="8890,233679" o:gfxdata="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WiW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8" o:spid="_x0000_s1026" o:spt="100" style="position:absolute;left:39928;top:3045612;height:233679;width:58419;" fillcolor="#000080" filled="t" stroked="f" coordsize="58419,233679" o:gfxdata="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avAugAAANwA&#10;AAAPAAAAAAAAAAEAIAAAACIAAABkcnMvZG93bnJldi54bWxQSwECFAAUAAAACACHTuJAMy8FnjsA&#10;AAA5AAAAEAAAAAAAAAABACAAAAAJAQAAZHJzL3NoYXBleG1sLnhtbFBLBQYAAAAABgAGAFsBAACz&#10;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9" o:spid="_x0000_s1026" o:spt="100" style="position:absolute;left:0;top:3045612;height:233679;width:8890;" fillcolor="#000000" filled="t" stroked="f" coordsize="8890,233679" o:gfxdata="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aTsL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0" o:spid="_x0000_s1026" o:spt="100" style="position:absolute;left:39928;top:3280308;height:233679;width:58419;" fillcolor="#000080" filled="t" stroked="f" coordsize="58419,233679" o:gfxdata="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qMRu5AAAA3AAA&#10;AA8AAAAAAAAAAQAgAAAAIgAAAGRycy9kb3ducmV2LnhtbFBLAQIUABQAAAAIAIdO4kAzLwWeOwAA&#10;ADkAAAAQAAAAAAAAAAEAIAAAAAgBAABkcnMvc2hhcGV4bWwueG1sUEsFBgAAAAAGAAYAWwEAALID&#10;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1" o:spid="_x0000_s1026" o:spt="100" style="position:absolute;left:0;top:3280308;height:233679;width:8890;" fillcolor="#000000" filled="t" stroked="f" coordsize="8890,233679" o:gfxdata="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0kJa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2" o:spid="_x0000_s1026" o:spt="100" style="position:absolute;left:39928;top:3515004;height:233679;width:58419;" fillcolor="#000080" filled="t" stroked="f" coordsize="58419,233679" o:gfxdata="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0Cve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3" o:spid="_x0000_s1026" o:spt="100" style="position:absolute;left:0;top:3515004;height:233679;width:8890;" fillcolor="#000000" filled="t" stroked="f" coordsize="8890,233679" o:gfxdata="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Ncyh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4" o:spid="_x0000_s1026" o:spt="100" style="position:absolute;left:39928;top:3749700;height:233679;width:58419;" fillcolor="#000080" filled="t" stroked="f" coordsize="58419,233679" o:gfxdata="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RNxi8AAAA&#10;3AAAAA8AAAAAAAAAAQAgAAAAIgAAAGRycy9kb3ducmV2LnhtbFBLAQIUABQAAAAIAIdO4kAzLwWe&#10;OwAAADkAAAAQAAAAAAAAAAEAIAAAAAsBAABkcnMvc2hhcGV4bWwueG1sUEsFBgAAAAAGAAYAWwEA&#10;ALUDAAAAAA==&#10;" path="m58216,0l0,0,0,233171,58216,233171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5" o:spid="_x0000_s1026" o:spt="100" style="position:absolute;left:0;top:3749700;height:233679;width:8890;" fillcolor="#000000" filled="t" stroked="f" coordsize="8890,233679" o:gfxdata="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IPaL4A&#10;AADcAAAADwAAAAAAAAABACAAAAAiAAAAZHJzL2Rvd25yZXYueG1sUEsBAhQAFAAAAAgAh07iQDMv&#10;BZ47AAAAOQAAABAAAAAAAAAAAQAgAAAADQEAAGRycy9zaGFwZXhtbC54bWxQSwUGAAAAAAYABgBb&#10;AQAAtwMAAAAA&#10;" path="m8534,0l0,0,0,233171,8534,233171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6" o:spid="_x0000_s1026" o:spt="100" style="position:absolute;left:39928;top:3984345;height:233679;width:58419;" fillcolor="#000080" filled="t" stroked="f" coordsize="58419,233679" o:gfxdata="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PDPS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7" o:spid="_x0000_s1026" o:spt="100" style="position:absolute;left:0;top:3984345;height:233679;width:8890;" fillcolor="#000000" filled="t" stroked="f" coordsize="8890,233679" o:gfxdata="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+w0hL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8" o:spid="_x0000_s1026" o:spt="100" style="position:absolute;left:39928;top:4219041;height:233679;width:58419;" fillcolor="#000080" filled="t" stroked="f" coordsize="58419,233679" o:gfxdata="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cPR2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9" o:spid="_x0000_s1026" o:spt="100" style="position:absolute;left:0;top:4219041;height:233679;width:8890;" fillcolor="#000000" filled="t" stroked="f" coordsize="8890,233679" o:gfxdata="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T8Fb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0" o:spid="_x0000_s1026" o:spt="100" style="position:absolute;left:39928;top:4453737;height:233679;width:58419;" fillcolor="#000080" filled="t" stroked="f" coordsize="58419,233679" o:gfxdata="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ysQma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1" o:spid="_x0000_s1026" o:spt="100" style="position:absolute;left:0;top:4453737;height:233679;width:8890;" fillcolor="#000000" filled="t" stroked="f" coordsize="8890,233679" o:gfxdata="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096F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2" o:spid="_x0000_s1026" o:spt="100" style="position:absolute;left:39928;top:4688433;height:233679;width:58419;" fillcolor="#000080" filled="t" stroked="f" coordsize="58419,233679" o:gfxdata="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yeYq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3" o:spid="_x0000_s1026" o:spt="100" style="position:absolute;left:0;top:4688433;height:233679;width:8890;" fillcolor="#000000" filled="t" stroked="f" coordsize="8890,233679" o:gfxdata="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FB+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4" o:spid="_x0000_s1026" o:spt="100" style="position:absolute;left:39928;top:4923129;height:233679;width:58419;" fillcolor="#000080" filled="t" stroked="f" coordsize="58419,233679" o:gfxdata="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XRGW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5" o:spid="_x0000_s1026" o:spt="100" style="position:absolute;left:0;top:4923129;height:233679;width:8890;" fillcolor="#000000" filled="t" stroked="f" coordsize="8890,233679" o:gfxdata="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0fBW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6" o:spid="_x0000_s1026" o:spt="100" style="position:absolute;left:39928;top:5158130;height:233679;width:58419;" fillcolor="#000080" filled="t" stroked="f" coordsize="58419,233679" o:gfxdata="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Jf4m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7" o:spid="_x0000_s1026" o:spt="100" style="position:absolute;left:0;top:5158130;height:233679;width:8890;" fillcolor="#000000" filled="t" stroked="f" coordsize="8890,233679" o:gfxdata="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fqR/m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8" o:spid="_x0000_s1026" o:spt="100" style="position:absolute;left:39928;top:5392826;height:233679;width:58419;" fillcolor="#000080" filled="t" stroked="f" coordsize="58419,233679" o:gfxdata="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LaTmC5AAAA3AAA&#10;AA8AAAAAAAAAAQAgAAAAIgAAAGRycy9kb3ducmV2LnhtbFBLAQIUABQAAAAIAIdO4kAzLwWeOwAA&#10;ADkAAAAQAAAAAAAAAAEAIAAAAAgBAABkcnMvc2hhcGV4bWwueG1sUEsFBgAAAAAGAAYAWwEAALID&#10;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9" o:spid="_x0000_s1026" o:spt="100" style="position:absolute;left:0;top:5392826;height:233679;width:8890;" fillcolor="#000000" filled="t" stroked="f" coordsize="8890,233679" o:gfxdata="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5dhC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0" o:spid="_x0000_s1026" o:spt="100" style="position:absolute;left:39928;top:5627522;height:233679;width:58419;" fillcolor="#000080" filled="t" stroked="f" coordsize="58419,233679" o:gfxdata="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l11Lu5AAAA3AAA&#10;AA8AAAAAAAAAAQAgAAAAIgAAAGRycy9kb3ducmV2LnhtbFBLAQIUABQAAAAIAIdO4kAzLwWeOwAA&#10;ADkAAAAQAAAAAAAAAAEAIAAAAAgBAABkcnMvc2hhcGV4bWwueG1sUEsFBgAAAAAGAAYAWwEAALID&#10;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1" o:spid="_x0000_s1026" o:spt="100" style="position:absolute;left:0;top:5627522;height:233679;width:8890;" fillcolor="#000000" filled="t" stroked="f" coordsize="8890,233679" o:gfxdata="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pbsy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2" o:spid="_x0000_s1026" o:spt="100" style="position:absolute;left:39928;top:5862218;height:233679;width:58419;" fillcolor="#000080" filled="t" stroked="f" coordsize="58419,233679" o:gfxdata="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r71e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3" o:spid="_x0000_s1026" o:spt="100" style="position:absolute;left:0;top:5862218;height:233679;width:8890;" fillcolor="#000000" filled="t" stroked="f" coordsize="8890,233679" o:gfxdata="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jXJ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4" o:spid="_x0000_s1026" o:spt="100" style="position:absolute;left:39928;top:6096990;height:233679;width:58419;" fillcolor="#000080" filled="t" stroked="f" coordsize="58419,233679" o:gfxdata="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O0ri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5" o:spid="_x0000_s1026" o:spt="100" style="position:absolute;left:0;top:6096990;height:233679;width:8890;" fillcolor="#000000" filled="t" stroked="f" coordsize="8890,233679" o:gfxdata="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t6si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6" o:spid="_x0000_s1026" o:spt="100" style="position:absolute;left:39928;top:6331686;height:233679;width:58419;" fillcolor="#000080" filled="t" stroked="f" coordsize="58419,233679" o:gfxdata="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Q6VS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7" o:spid="_x0000_s1026" o:spt="100" style="position:absolute;left:0;top:6331686;height:233679;width:8890;" fillcolor="#000000" filled="t" stroked="f" coordsize="8890,233679" o:gfxdata="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PRJL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8" o:spid="_x0000_s1026" o:spt="100" style="position:absolute;left:39928;top:6566382;height:233679;width:58419;" fillcolor="#000080" filled="t" stroked="f" coordsize="58419,233679" o:gfxdata="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cD2L2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9" o:spid="_x0000_s1026" o:spt="100" style="position:absolute;left:0;top:6566382;height:233679;width:8890;" fillcolor="#000000" filled="t" stroked="f" coordsize="8890,233679" o:gfxdata="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Dgz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0" o:spid="_x0000_s1026" o:spt="100" style="position:absolute;left:39928;top:6801078;height:233679;width:58419;" fillcolor="#000080" filled="t" stroked="f" coordsize="58419,233679" o:gfxdata="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GR4GtwAAANwAAAAP&#10;AAAAAAAAAAEAIAAAACIAAABkcnMvZG93bnJldi54bWxQSwECFAAUAAAACACHTuJAMy8FnjsAAAA5&#10;AAAAEAAAAAAAAAABACAAAAAGAQAAZHJzL3NoYXBleG1sLnhtbFBLBQYAAAAABgAGAFsBAACwAwAA&#10;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1" o:spid="_x0000_s1026" o:spt="100" style="position:absolute;left:0;top:6801078;height:233679;width:8890;" fillcolor="#000000" filled="t" stroked="f" coordsize="8890,233679" o:gfxdata="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omd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2" o:spid="_x0000_s1026" o:spt="100" style="position:absolute;left:39928;top:7035774;height:233679;width:58419;" fillcolor="#000080" filled="t" stroked="f" coordsize="58419,233679" o:gfxdata="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HJeq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3" o:spid="_x0000_s1026" o:spt="100" style="position:absolute;left:0;top:7035774;height:233679;width:8890;" fillcolor="#000000" filled="t" stroked="f" coordsize="8890,233679" o:gfxdata="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2Qdm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4" o:spid="_x0000_s1026" o:spt="100" style="position:absolute;left:39928;top:7270470;height:233679;width:58419;" fillcolor="#000080" filled="t" stroked="f" coordsize="58419,233679" o:gfxdata="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iGAW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5" o:spid="_x0000_s1026" o:spt="100" style="position:absolute;left:0;top:7270470;height:233679;width:8890;" fillcolor="#000000" filled="t" stroked="f" coordsize="8890,233679" o:gfxdata="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8Egd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6" o:spid="_x0000_s1026" o:spt="100" style="position:absolute;left:39928;top:7505471;height:233679;width:58419;" fillcolor="#000080" filled="t" stroked="f" coordsize="58419,233679" o:gfxdata="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8I+m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7" o:spid="_x0000_s1026" o:spt="100" style="position:absolute;left:0;top:7505471;height:233679;width:8890;" fillcolor="#000000" filled="t" stroked="f" coordsize="8890,233679" o:gfxdata="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fG5m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8" o:spid="_x0000_s1026" o:spt="100" style="position:absolute;left:39928;top:7740167;height:233679;width:58419;" fillcolor="#000080" filled="t" stroked="f" coordsize="58419,233679" o:gfxdata="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5bxIAtwAAANwAAAAP&#10;AAAAAAAAAAEAIAAAACIAAABkcnMvZG93bnJldi54bWxQSwECFAAUAAAACACHTuJAMy8FnjsAAAA5&#10;AAAAEAAAAAAAAAABACAAAAAGAQAAZHJzL3NoYXBleG1sLnhtbFBLBQYAAAAABgAGAFsBAACwAwAA&#10;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9" o:spid="_x0000_s1026" o:spt="100" style="position:absolute;left:0;top:7740167;height:233679;width:8890;" fillcolor="#000000" filled="t" stroked="f" coordsize="8890,233679" o:gfxdata="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MKnC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0" o:spid="_x0000_s1026" o:spt="100" style="position:absolute;left:39928;top:7974863;height:233679;width:58419;" fillcolor="#000080" filled="t" stroked="f" coordsize="58419,233679" o:gfxdata="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AiNu5AAAA3AAA&#10;AA8AAAAAAAAAAQAgAAAAIgAAAGRycy9kb3ducmV2LnhtbFBLAQIUABQAAAAIAIdO4kAzLwWeOwAA&#10;ADkAAAAQAAAAAAAAAAEAIAAAAAgBAABkcnMvc2hhcGV4bWwueG1sUEsFBgAAAAAGAAYAWwEAALID&#10;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1" o:spid="_x0000_s1026" o:spt="100" style="position:absolute;left:0;top:7974863;height:233679;width:8890;" fillcolor="#000000" filled="t" stroked="f" coordsize="8890,233679" o:gfxdata="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SOwq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2" o:spid="_x0000_s1026" o:spt="100" style="position:absolute;left:39928;top:8209508;height:233679;width:58419;" fillcolor="#000080" filled="t" stroked="f" coordsize="58419,233679" o:gfxdata="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1esze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3" o:spid="_x0000_s1026" o:spt="100" style="position:absolute;left:0;top:8209508;height:233679;width:8890;" fillcolor="#000000" filled="t" stroked="f" coordsize="8890,233679" o:gfxdata="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2LR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4" o:spid="_x0000_s1026" o:spt="100" style="position:absolute;left:39928;top:8444204;height:233679;width:58419;" fillcolor="#000080" filled="t" stroked="f" coordsize="58419,233679" o:gfxdata="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7jti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5" o:spid="_x0000_s1026" o:spt="100" style="position:absolute;left:0;top:8444204;height:233679;width:8890;" fillcolor="#000000" filled="t" stroked="f" coordsize="8890,233679" o:gfxdata="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i2qL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6" o:spid="_x0000_s1026" o:spt="100" style="position:absolute;left:39928;top:8678900;height:233679;width:58419;" fillcolor="#000080" filled="t" stroked="f" coordsize="58419,233679" o:gfxdata="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ltTS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7" o:spid="_x0000_s1026" o:spt="100" style="position:absolute;left:0;top:8678900;height:233679;width:8890;" fillcolor="#000000" filled="t" stroked="f" coordsize="8890,233679" o:gfxdata="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aNRL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8" o:spid="_x0000_s1026" o:spt="100" style="position:absolute;left:39928;top:8913596;height:233679;width:58419;" fillcolor="#000080" filled="t" stroked="f" coordsize="58419,233679" o:gfxdata="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y2hN2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9" o:spid="_x0000_s1026" o:spt="100" style="position:absolute;left:0;top:8913596;height:233679;width:8890;" fillcolor="#000000" filled="t" stroked="f" coordsize="8890,233679" o:gfxdata="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1W8r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0" o:spid="_x0000_s1026" o:spt="100" style="position:absolute;left:39928;top:9148292;height:233679;width:58419;" fillcolor="#000080" filled="t" stroked="f" coordsize="58419,233679" o:gfxdata="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cV+Py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1" o:spid="_x0000_s1026" o:spt="100" style="position:absolute;left:0;top:9148292;height:233679;width:8890;" fillcolor="#000000" filled="t" stroked="f" coordsize="8890,233679" o:gfxdata="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PbAjL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2" o:spid="_x0000_s1026" o:spt="100" style="position:absolute;left:39928;top:9382988;height:233679;width:58419;" fillcolor="#000080" filled="t" stroked="f" coordsize="58419,233679" o:gfxdata="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LwxC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3" o:spid="_x0000_s1026" o:spt="100" style="position:absolute;left:0;top:9382988;height:233679;width:8890;" fillcolor="#000000" filled="t" stroked="f" coordsize="8890,233679" o:gfxdata="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2j7YL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4" o:spid="_x0000_s1026" o:spt="100" style="position:absolute;left:39928;top:9617989;height:233679;width:58419;" fillcolor="#000080" filled="t" stroked="f" coordsize="58419,233679" o:gfxdata="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u/v+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5" o:spid="_x0000_s1026" o:spt="100" style="position:absolute;left:0;top:9617989;height:233679;width:8890;" fillcolor="#000000" filled="t" stroked="f" coordsize="8890,233679" o:gfxdata="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83Gj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  <w:t>UỶ BAN NHÂN DÂN THÀNH PHỐ HỒ CHÍ MINH</w:t>
      </w:r>
    </w:p>
    <w:p w14:paraId="105021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4"/>
          <w:szCs w:val="34"/>
        </w:rPr>
      </w:pPr>
      <w:r>
        <w:rPr>
          <w:rFonts w:hint="default" w:ascii="Times New Roman" w:hAnsi="Times New Roman" w:cs="Times New Roman"/>
          <w:b/>
          <w:bCs/>
          <w:sz w:val="34"/>
          <w:szCs w:val="34"/>
        </w:rPr>
        <w:t>TRƯỜNG ĐẠI HỌC SÀI GÒN</w:t>
      </w:r>
    </w:p>
    <w:p w14:paraId="4C8D4F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4"/>
          <w:szCs w:val="34"/>
        </w:rPr>
      </w:pPr>
      <w:r>
        <w:rPr>
          <w:rFonts w:hint="default" w:ascii="Times New Roman" w:hAnsi="Times New Roman" w:cs="Times New Roman"/>
          <w:b/>
          <w:bCs/>
          <w:sz w:val="34"/>
          <w:szCs w:val="34"/>
        </w:rPr>
        <w:t>KHOA TOÁN - ỨNG DỤNG</w:t>
      </w:r>
    </w:p>
    <w:p w14:paraId="079CC8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802" w:firstLine="800" w:firstLineChars="0"/>
        <w:jc w:val="center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ascii="Wingdings" w:hAnsi="Wingdings"/>
          <w:spacing w:val="-5"/>
          <w:w w:val="265"/>
          <w:sz w:val="28"/>
        </w:rPr>
        <w:t></w:t>
      </w:r>
      <w:r>
        <w:rPr>
          <w:rFonts w:hint="default" w:ascii="Times New Roman" w:hAnsi="Times New Roman" w:cs="Times New Roman"/>
          <w:sz w:val="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105410</wp:posOffset>
                </wp:positionV>
                <wp:extent cx="3206750" cy="1905"/>
                <wp:effectExtent l="0" t="0" r="0" b="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6750" cy="1905"/>
                          <a:chOff x="3724" y="3503"/>
                          <a:chExt cx="5050" cy="3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3724" y="3503"/>
                            <a:ext cx="144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919">
                                <a:moveTo>
                                  <a:pt x="0" y="0"/>
                                </a:moveTo>
                                <a:lnTo>
                                  <a:pt x="1010412" y="0"/>
                                </a:lnTo>
                              </a:path>
                            </a:pathLst>
                          </a:custGeom>
                          <a:ln w="1319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334" y="3504"/>
                            <a:ext cx="144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>
                                <a:moveTo>
                                  <a:pt x="0" y="0"/>
                                </a:moveTo>
                                <a:lnTo>
                                  <a:pt x="891540" y="0"/>
                                </a:lnTo>
                              </a:path>
                            </a:pathLst>
                          </a:custGeom>
                          <a:ln w="1319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2.05pt;margin-top:8.3pt;height:0.15pt;width:252.5pt;z-index:-251655168;mso-width-relative:page;mso-height-relative:page;" coordorigin="3724,3503" coordsize="5050,3" o:gfxdata="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gl34b1wAAAAkBAAAPAAAAAAAAAAEAIAAAACIAAABk&#10;cnMvZG93bnJldi54bWxQSwECFAAUAAAACACHTuJApQVwBrICAABKCAAADgAAAAAAAAABACAAAAAm&#10;AQAAZHJzL2Uyb0RvYy54bWxQSwUGAAAAAAYABgBZAQAASgYAAAAA&#10;">
                <o:lock v:ext="edit" aspectratio="f"/>
                <v:shape id="Graphic 286" o:spid="_x0000_s1026" o:spt="100" style="position:absolute;left:3724;top:3503;height:2;width:1440;" filled="f" stroked="t" coordsize="1010919,1" o:gfxdata="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b2gC&#10;wAAAANwAAAAPAAAAAAAAAAEAIAAAACIAAABkcnMvZG93bnJldi54bWxQSwECFAAUAAAACACHTuJA&#10;My8FnjsAAAA5AAAAEAAAAAAAAAABACAAAAAPAQAAZHJzL3NoYXBleG1sLnhtbFBLBQYAAAAABgAG&#10;AFsBAAC5AwAAAAA=&#10;" path="m0,0l1010412,0e">
                  <v:fill on="f" focussize="0,0"/>
                  <v:stroke weight="1.03889763779528pt" color="#000000" joinstyle="round" dashstyle="dash"/>
                  <v:imagedata o:title=""/>
                  <o:lock v:ext="edit" aspectratio="f"/>
                  <v:textbox inset="0mm,0mm,0mm,0mm"/>
                </v:shape>
                <v:shape id="Graphic 287" o:spid="_x0000_s1026" o:spt="100" style="position:absolute;left:7334;top:3504;height:2;width:1440;" filled="f" stroked="t" coordsize="891540,1" o:gfxdata="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SDM28AAAA&#10;3AAAAA8AAAAAAAAAAQAgAAAAIgAAAGRycy9kb3ducmV2LnhtbFBLAQIUABQAAAAIAIdO4kAzLwWe&#10;OwAAADkAAAAQAAAAAAAAAAEAIAAAAAsBAABkcnMvc2hhcGV4bWwueG1sUEsFBgAAAAAGAAYAWwEA&#10;ALUDAAAAAA==&#10;" path="m0,0l891540,0e">
                  <v:fill on="f" focussize="0,0"/>
                  <v:stroke weight="1.03889763779528pt" color="#000000" joinstyle="round" dashstyle="dash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290F17DD">
      <w:pPr>
        <w:pStyle w:val="8"/>
        <w:spacing w:before="186" w:line="240" w:lineRule="auto"/>
        <w:jc w:val="center"/>
        <w:rPr>
          <w:rFonts w:hint="default" w:ascii="Times New Roman" w:hAnsi="Times New Roman" w:cs="Times New Roman"/>
          <w:sz w:val="40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2921635</wp:posOffset>
            </wp:positionH>
            <wp:positionV relativeFrom="paragraph">
              <wp:posOffset>212725</wp:posOffset>
            </wp:positionV>
            <wp:extent cx="1705610" cy="1678940"/>
            <wp:effectExtent l="0" t="0" r="8890" b="16510"/>
            <wp:wrapTopAndBottom/>
            <wp:docPr id="289" name="Imag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Image 28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56321">
      <w:pPr>
        <w:pStyle w:val="19"/>
        <w:spacing w:line="240" w:lineRule="auto"/>
        <w:ind w:right="-90" w:rightChars="0"/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BÁO CÁO</w:t>
      </w:r>
    </w:p>
    <w:p w14:paraId="49AA5E86">
      <w:pPr>
        <w:pStyle w:val="2"/>
        <w:spacing w:before="227" w:line="240" w:lineRule="auto"/>
        <w:ind w:right="-90" w:rightChars="0"/>
        <w:jc w:val="center"/>
        <w:rPr>
          <w:rFonts w:hint="default" w:ascii="Times New Roman" w:hAnsi="Times New Roman" w:cs="Times New Roman"/>
          <w:spacing w:val="-5"/>
          <w:lang w:val="vi-VN"/>
        </w:rPr>
      </w:pPr>
      <w:bookmarkStart w:id="0" w:name="_Toc17037"/>
      <w:bookmarkStart w:id="1" w:name="_Toc11813"/>
      <w:bookmarkStart w:id="2" w:name="_Toc20794"/>
      <w:bookmarkStart w:id="3" w:name="_Toc16762"/>
      <w:bookmarkStart w:id="4" w:name="_Toc30872"/>
      <w:bookmarkStart w:id="5" w:name="_Toc14152"/>
      <w:bookmarkStart w:id="6" w:name="_Toc16863"/>
      <w:r>
        <w:rPr>
          <w:rFonts w:hint="default" w:ascii="Times New Roman" w:hAnsi="Times New Roman" w:cs="Times New Roman"/>
          <w:sz w:val="40"/>
          <w:szCs w:val="18"/>
          <w:lang w:val="en-US"/>
        </w:rPr>
        <w:t>HỌC PHẦN</w:t>
      </w:r>
      <w:r>
        <w:rPr>
          <w:rFonts w:hint="default" w:ascii="Times New Roman" w:hAnsi="Times New Roman" w:cs="Times New Roman"/>
          <w:sz w:val="40"/>
          <w:szCs w:val="18"/>
        </w:rPr>
        <w:t>:</w:t>
      </w:r>
      <w:bookmarkEnd w:id="0"/>
      <w:bookmarkEnd w:id="1"/>
      <w:bookmarkEnd w:id="2"/>
      <w:bookmarkStart w:id="7" w:name="_Toc11291"/>
      <w:bookmarkStart w:id="8" w:name="_Toc21210"/>
      <w:bookmarkStart w:id="9" w:name="_Toc32021"/>
      <w:r>
        <w:rPr>
          <w:rFonts w:hint="default" w:cs="Times New Roman"/>
          <w:sz w:val="40"/>
          <w:szCs w:val="18"/>
          <w:lang w:val="vi-VN"/>
        </w:rPr>
        <w:t xml:space="preserve"> </w:t>
      </w:r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default" w:cs="Times New Roman"/>
          <w:sz w:val="40"/>
          <w:szCs w:val="18"/>
          <w:lang w:val="vi-VN"/>
        </w:rPr>
        <w:t>KHAI PHÁ DỮ LIỆU (858016)</w:t>
      </w:r>
    </w:p>
    <w:p w14:paraId="783F24D2">
      <w:pPr>
        <w:spacing w:line="240" w:lineRule="auto"/>
        <w:ind w:right="-90" w:rightChars="0"/>
        <w:jc w:val="both"/>
        <w:rPr>
          <w:rFonts w:hint="default" w:ascii="Times New Roman" w:hAnsi="Times New Roman" w:eastAsia="SimSun" w:cs="Times New Roman"/>
          <w:b/>
          <w:bCs/>
          <w:i w:val="0"/>
          <w:iCs/>
          <w:sz w:val="40"/>
          <w:szCs w:val="40"/>
          <w:lang w:val="vi-VN"/>
        </w:rPr>
      </w:pPr>
    </w:p>
    <w:p w14:paraId="1F024756">
      <w:pPr>
        <w:ind w:right="799"/>
        <w:jc w:val="center"/>
        <w:rPr>
          <w:rFonts w:hint="default" w:ascii="Times New Roman" w:hAnsi="Times New Roman" w:eastAsia="SimSun" w:cs="Times New Roman"/>
          <w:b/>
          <w:bCs/>
          <w:i w:val="0"/>
          <w:iCs/>
          <w:sz w:val="40"/>
          <w:szCs w:val="40"/>
        </w:rPr>
      </w:pPr>
    </w:p>
    <w:p w14:paraId="7DA1A37A">
      <w:pPr>
        <w:pStyle w:val="8"/>
        <w:spacing w:before="116"/>
        <w:jc w:val="center"/>
        <w:rPr>
          <w:rFonts w:hint="default" w:ascii="Times New Roman" w:hAnsi="Times New Roman" w:cs="Times New Roman"/>
          <w:b/>
          <w:sz w:val="32"/>
        </w:rPr>
      </w:pPr>
    </w:p>
    <w:p w14:paraId="533964E9">
      <w:pPr>
        <w:spacing w:line="360" w:lineRule="auto"/>
        <w:ind w:left="0" w:leftChars="0" w:right="404" w:firstLine="186" w:firstLineChars="0"/>
        <w:jc w:val="left"/>
        <w:rPr>
          <w:rFonts w:hint="default" w:ascii="Times New Roman" w:hAnsi="Times New Roman" w:cs="Times New Roman"/>
          <w:sz w:val="32"/>
          <w:szCs w:val="21"/>
          <w:lang w:val="vi-VN"/>
        </w:rPr>
      </w:pPr>
      <w:r>
        <w:rPr>
          <w:rFonts w:hint="default" w:ascii="Times New Roman" w:hAnsi="Times New Roman" w:cs="Times New Roman"/>
          <w:spacing w:val="-8"/>
          <w:sz w:val="32"/>
          <w:szCs w:val="21"/>
          <w:lang w:val="en-US"/>
        </w:rPr>
        <w:t>Giảng viên</w:t>
      </w:r>
      <w:r>
        <w:rPr>
          <w:rFonts w:hint="default" w:ascii="Times New Roman" w:hAnsi="Times New Roman" w:cs="Times New Roman"/>
          <w:spacing w:val="-8"/>
          <w:sz w:val="32"/>
          <w:szCs w:val="21"/>
        </w:rPr>
        <w:t xml:space="preserve"> </w:t>
      </w:r>
      <w:r>
        <w:rPr>
          <w:rFonts w:hint="default" w:ascii="Times New Roman" w:hAnsi="Times New Roman" w:cs="Times New Roman"/>
          <w:sz w:val="32"/>
          <w:szCs w:val="21"/>
        </w:rPr>
        <w:t>hướng</w:t>
      </w:r>
      <w:r>
        <w:rPr>
          <w:rFonts w:hint="default" w:ascii="Times New Roman" w:hAnsi="Times New Roman" w:cs="Times New Roman"/>
          <w:spacing w:val="-8"/>
          <w:sz w:val="32"/>
          <w:szCs w:val="21"/>
        </w:rPr>
        <w:t xml:space="preserve"> </w:t>
      </w:r>
      <w:r>
        <w:rPr>
          <w:rFonts w:hint="default" w:ascii="Times New Roman" w:hAnsi="Times New Roman" w:cs="Times New Roman"/>
          <w:sz w:val="32"/>
          <w:szCs w:val="21"/>
        </w:rPr>
        <w:t>dẫn</w:t>
      </w:r>
      <w:r>
        <w:rPr>
          <w:rFonts w:hint="default" w:ascii="Times New Roman" w:hAnsi="Times New Roman" w:cs="Times New Roman"/>
          <w:sz w:val="32"/>
          <w:szCs w:val="21"/>
          <w:lang w:val="vi-VN"/>
        </w:rPr>
        <w:t>: Đỗ Như Tài</w:t>
      </w:r>
    </w:p>
    <w:p w14:paraId="2BBFB2E6">
      <w:pPr>
        <w:spacing w:line="360" w:lineRule="auto"/>
        <w:ind w:left="0" w:leftChars="0" w:right="404" w:firstLine="186" w:firstLineChars="0"/>
        <w:jc w:val="left"/>
        <w:rPr>
          <w:rFonts w:hint="default" w:ascii="Times New Roman" w:hAnsi="Times New Roman" w:cs="Times New Roman"/>
          <w:sz w:val="32"/>
          <w:szCs w:val="21"/>
          <w:lang w:val="vi-VN"/>
        </w:rPr>
      </w:pPr>
      <w:r>
        <w:rPr>
          <w:rFonts w:hint="default" w:ascii="Times New Roman" w:hAnsi="Times New Roman" w:cs="Times New Roman"/>
          <w:sz w:val="32"/>
          <w:szCs w:val="21"/>
        </w:rPr>
        <w:t>Sin</w:t>
      </w:r>
      <w:r>
        <w:rPr>
          <w:rFonts w:hint="default" w:ascii="Times New Roman" w:hAnsi="Times New Roman" w:cs="Times New Roman"/>
          <w:sz w:val="32"/>
          <w:szCs w:val="21"/>
          <w:lang w:val="en-US"/>
        </w:rPr>
        <w:t xml:space="preserve">h </w:t>
      </w:r>
      <w:r>
        <w:rPr>
          <w:rFonts w:hint="default" w:ascii="Times New Roman" w:hAnsi="Times New Roman" w:cs="Times New Roman"/>
          <w:sz w:val="32"/>
          <w:szCs w:val="21"/>
        </w:rPr>
        <w:t xml:space="preserve">viên thực hiện: </w:t>
      </w:r>
      <w:r>
        <w:rPr>
          <w:rFonts w:hint="default" w:ascii="Times New Roman" w:hAnsi="Times New Roman" w:cs="Times New Roman"/>
          <w:sz w:val="32"/>
          <w:szCs w:val="21"/>
          <w:lang w:val="vi-VN"/>
        </w:rPr>
        <w:t>Trần Quốc Hoàng (3123580015)</w:t>
      </w:r>
    </w:p>
    <w:p w14:paraId="458DD3DF">
      <w:pPr>
        <w:spacing w:line="360" w:lineRule="auto"/>
        <w:ind w:left="0" w:leftChars="0" w:right="404" w:firstLine="2800" w:firstLineChars="0"/>
        <w:jc w:val="left"/>
        <w:rPr>
          <w:rFonts w:hint="default" w:ascii="Times New Roman" w:hAnsi="Times New Roman" w:cs="Times New Roman"/>
          <w:sz w:val="32"/>
          <w:szCs w:val="21"/>
          <w:lang w:val="vi-VN"/>
        </w:rPr>
      </w:pPr>
      <w:r>
        <w:rPr>
          <w:rFonts w:hint="default" w:ascii="Times New Roman" w:hAnsi="Times New Roman" w:cs="Times New Roman"/>
          <w:sz w:val="32"/>
          <w:szCs w:val="21"/>
          <w:lang w:val="en-US"/>
        </w:rPr>
        <w:t>Trần</w:t>
      </w:r>
      <w:r>
        <w:rPr>
          <w:rFonts w:hint="default" w:ascii="Times New Roman" w:hAnsi="Times New Roman" w:cs="Times New Roman"/>
          <w:sz w:val="32"/>
          <w:szCs w:val="21"/>
          <w:lang w:val="vi-VN"/>
        </w:rPr>
        <w:t xml:space="preserve"> Chí Vỹ (3123580065)</w:t>
      </w:r>
    </w:p>
    <w:p w14:paraId="2419397C">
      <w:pPr>
        <w:tabs>
          <w:tab w:val="left" w:pos="3000"/>
        </w:tabs>
        <w:spacing w:line="360" w:lineRule="auto"/>
        <w:ind w:left="2992" w:leftChars="1397" w:right="404" w:hanging="198" w:hangingChars="62"/>
        <w:jc w:val="left"/>
        <w:rPr>
          <w:rFonts w:hint="default" w:ascii="Times New Roman" w:hAnsi="Times New Roman" w:cs="Times New Roman"/>
          <w:sz w:val="32"/>
          <w:szCs w:val="21"/>
          <w:lang w:val="vi-VN"/>
        </w:rPr>
      </w:pPr>
      <w:r>
        <w:rPr>
          <w:rFonts w:hint="default" w:ascii="Times New Roman" w:hAnsi="Times New Roman" w:cs="Times New Roman"/>
          <w:sz w:val="32"/>
          <w:szCs w:val="21"/>
          <w:lang w:val="vi-VN"/>
        </w:rPr>
        <w:t>Phan Trần Hữu Tấn (3123580042)</w:t>
      </w:r>
    </w:p>
    <w:p w14:paraId="181F10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02" w:firstLine="186" w:firstLineChars="0"/>
        <w:jc w:val="left"/>
        <w:textAlignment w:val="auto"/>
        <w:rPr>
          <w:rFonts w:hint="default" w:ascii="Times New Roman" w:hAnsi="Times New Roman" w:cs="Times New Roman"/>
          <w:spacing w:val="-2"/>
          <w:sz w:val="32"/>
          <w:szCs w:val="21"/>
          <w:lang w:val="en-US"/>
        </w:rPr>
      </w:pPr>
      <w:r>
        <w:rPr>
          <w:rFonts w:hint="default" w:ascii="Times New Roman" w:hAnsi="Times New Roman" w:cs="Times New Roman"/>
          <w:sz w:val="32"/>
          <w:szCs w:val="21"/>
        </w:rPr>
        <w:t>Lớp:</w:t>
      </w:r>
      <w:r>
        <w:rPr>
          <w:rFonts w:hint="default" w:ascii="Times New Roman" w:hAnsi="Times New Roman" w:cs="Times New Roman"/>
          <w:spacing w:val="-2"/>
          <w:sz w:val="32"/>
          <w:szCs w:val="21"/>
        </w:rPr>
        <w:t xml:space="preserve"> DDU1231</w:t>
      </w:r>
    </w:p>
    <w:p w14:paraId="52665D5D">
      <w:pPr>
        <w:spacing w:line="360" w:lineRule="auto"/>
        <w:rPr>
          <w:rFonts w:hint="default" w:ascii="Times New Roman" w:hAnsi="Times New Roman" w:cs="Times New Roman"/>
          <w:spacing w:val="-2"/>
          <w:sz w:val="32"/>
          <w:szCs w:val="21"/>
          <w:lang w:val="en-US"/>
        </w:rPr>
      </w:pPr>
    </w:p>
    <w:p w14:paraId="2C7791CF">
      <w:pPr>
        <w:spacing w:line="360" w:lineRule="auto"/>
        <w:rPr>
          <w:rFonts w:hint="default" w:ascii="Times New Roman" w:hAnsi="Times New Roman" w:cs="Times New Roman"/>
          <w:spacing w:val="-2"/>
          <w:sz w:val="32"/>
          <w:szCs w:val="21"/>
          <w:lang w:val="en-US"/>
        </w:rPr>
      </w:pPr>
    </w:p>
    <w:p w14:paraId="5578E62E">
      <w:pPr>
        <w:spacing w:line="360" w:lineRule="auto"/>
        <w:rPr>
          <w:rFonts w:hint="default" w:ascii="Times New Roman" w:hAnsi="Times New Roman" w:cs="Times New Roman"/>
          <w:spacing w:val="-2"/>
          <w:sz w:val="32"/>
          <w:szCs w:val="21"/>
          <w:lang w:val="en-US"/>
        </w:rPr>
      </w:pPr>
    </w:p>
    <w:p w14:paraId="7FE4DAE9">
      <w:pPr>
        <w:spacing w:line="360" w:lineRule="auto"/>
        <w:rPr>
          <w:rFonts w:hint="default" w:ascii="Times New Roman" w:hAnsi="Times New Roman" w:cs="Times New Roman"/>
          <w:spacing w:val="-2"/>
          <w:sz w:val="32"/>
          <w:szCs w:val="21"/>
          <w:lang w:val="en-US"/>
        </w:rPr>
      </w:pPr>
    </w:p>
    <w:p w14:paraId="6FCE77CC">
      <w:pPr>
        <w:spacing w:line="240" w:lineRule="auto"/>
        <w:ind w:left="6" w:leftChars="0" w:right="802" w:firstLine="720" w:firstLineChars="0"/>
        <w:jc w:val="center"/>
        <w:rPr>
          <w:rFonts w:hint="default" w:ascii="Times New Roman" w:hAnsi="Times New Roman" w:cs="Times New Roman"/>
          <w:i/>
          <w:spacing w:val="-4"/>
          <w:sz w:val="24"/>
          <w:lang w:val="en-US"/>
        </w:rPr>
        <w:sectPr>
          <w:footerReference r:id="rId3" w:type="default"/>
          <w:pgSz w:w="11910" w:h="16840"/>
          <w:pgMar w:top="1440" w:right="1800" w:bottom="1440" w:left="1800" w:header="720" w:footer="720" w:gutter="0"/>
          <w:pgNumType w:fmt="decimal"/>
          <w:cols w:space="720" w:num="1"/>
        </w:sectPr>
      </w:pPr>
      <w:r>
        <w:rPr>
          <w:rFonts w:hint="default" w:ascii="Times New Roman" w:hAnsi="Times New Roman" w:cs="Times New Roman"/>
          <w:i/>
          <w:sz w:val="26"/>
          <w:szCs w:val="26"/>
        </w:rPr>
        <w:t>Thành</w:t>
      </w:r>
      <w:r>
        <w:rPr>
          <w:rFonts w:hint="default" w:ascii="Times New Roman" w:hAnsi="Times New Roman" w:cs="Times New Roman"/>
          <w:i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</w:rPr>
        <w:t>phố Hồ</w:t>
      </w:r>
      <w:r>
        <w:rPr>
          <w:rFonts w:hint="default" w:ascii="Times New Roman" w:hAnsi="Times New Roman" w:cs="Times New Roman"/>
          <w:i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</w:rPr>
        <w:t>Chí Minh,</w:t>
      </w:r>
      <w:r>
        <w:rPr>
          <w:rFonts w:hint="default" w:ascii="Times New Roman" w:hAnsi="Times New Roman" w:cs="Times New Roman"/>
          <w:i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</w:rPr>
        <w:t>tháng</w:t>
      </w:r>
      <w:r>
        <w:rPr>
          <w:rFonts w:hint="default" w:ascii="Times New Roman" w:hAnsi="Times New Roman" w:cs="Times New Roman"/>
          <w:i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i/>
          <w:spacing w:val="-1"/>
          <w:sz w:val="26"/>
          <w:szCs w:val="26"/>
          <w:lang w:val="en-US"/>
        </w:rPr>
        <w:t>1</w:t>
      </w:r>
      <w:r>
        <w:rPr>
          <w:rFonts w:hint="default" w:ascii="Times New Roman" w:hAnsi="Times New Roman" w:cs="Times New Roman"/>
          <w:i/>
          <w:spacing w:val="-1"/>
          <w:sz w:val="26"/>
          <w:szCs w:val="26"/>
          <w:lang w:val="vi-VN"/>
        </w:rPr>
        <w:t>0</w:t>
      </w:r>
      <w:r>
        <w:rPr>
          <w:rFonts w:hint="default" w:ascii="Times New Roman" w:hAnsi="Times New Roman" w:cs="Times New Roman"/>
          <w:i/>
          <w:sz w:val="26"/>
          <w:szCs w:val="26"/>
        </w:rPr>
        <w:t xml:space="preserve"> năm</w:t>
      </w:r>
      <w:r>
        <w:rPr>
          <w:rFonts w:hint="default" w:ascii="Times New Roman" w:hAnsi="Times New Roman" w:cs="Times New Roman"/>
          <w:i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i/>
          <w:spacing w:val="-4"/>
          <w:sz w:val="26"/>
          <w:szCs w:val="26"/>
        </w:rPr>
        <w:t>202</w:t>
      </w:r>
      <w:r>
        <w:rPr>
          <w:rFonts w:hint="default" w:ascii="Times New Roman" w:hAnsi="Times New Roman" w:cs="Times New Roman"/>
          <w:i/>
          <w:spacing w:val="-4"/>
          <w:sz w:val="26"/>
          <w:szCs w:val="26"/>
          <w:lang w:val="en-US"/>
        </w:rPr>
        <w:t>5</w:t>
      </w:r>
    </w:p>
    <w:p w14:paraId="4F79B5B4">
      <w:pPr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10" w:name="_Toc8147"/>
      <w:bookmarkStart w:id="11" w:name="_Toc9921"/>
      <w:bookmarkStart w:id="12" w:name="_Toc13144"/>
      <w:bookmarkStart w:id="13" w:name="_Toc18374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TRƯỜNG ĐẠI HỌC SÀI GÒN</w:t>
      </w:r>
    </w:p>
    <w:p w14:paraId="3BBA6917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val="en-US" w:eastAsia="vi-V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eastAsia="vi-VN"/>
          <w14:ligatures w14:val="none"/>
        </w:rPr>
        <w:t>NHẬN XÉT VÀ CHẤM ĐIỂM CỦA GIẢNG VIÊN</w:t>
      </w:r>
    </w:p>
    <w:p w14:paraId="7DE5003E">
      <w:pPr>
        <w:spacing w:line="360" w:lineRule="auto"/>
        <w:rPr>
          <w:rFonts w:hint="default" w:ascii="Times New Roman" w:hAnsi="Times New Roman" w:eastAsia="Times New Roman" w:cs="Times New Roman"/>
          <w:b/>
          <w:bCs/>
          <w:i w:val="0"/>
          <w:iCs w:val="0"/>
          <w:kern w:val="0"/>
          <w:sz w:val="32"/>
          <w:szCs w:val="32"/>
          <w:lang w:val="en-US" w:eastAsia="vi-V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32"/>
          <w:szCs w:val="32"/>
          <w:lang w:val="en-US" w:eastAsia="vi-VN"/>
          <w14:ligatures w14:val="none"/>
        </w:rPr>
        <w:t xml:space="preserve">  </w:t>
      </w:r>
      <w:r>
        <w:rPr>
          <w:rFonts w:hint="default" w:ascii="Times New Roman" w:hAnsi="Times New Roman" w:eastAsia="Times New Roman" w:cs="Times New Roman"/>
          <w:kern w:val="0"/>
          <w:sz w:val="32"/>
          <w:szCs w:val="32"/>
          <w:lang w:eastAsia="vi-VN"/>
          <w14:ligatures w14:val="none"/>
        </w:rPr>
        <w:t>Họ</w:t>
      </w:r>
      <w:r>
        <w:rPr>
          <w:rFonts w:hint="default" w:ascii="Times New Roman" w:hAnsi="Times New Roman" w:eastAsia="Times New Roman" w:cs="Times New Roman"/>
          <w:kern w:val="0"/>
          <w:sz w:val="32"/>
          <w:szCs w:val="32"/>
          <w:lang w:val="en-US" w:eastAsia="vi-V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32"/>
          <w:szCs w:val="32"/>
          <w:lang w:eastAsia="vi-VN"/>
          <w14:ligatures w14:val="none"/>
        </w:rPr>
        <w:t xml:space="preserve">và tên giảng viên: 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32"/>
          <w:szCs w:val="32"/>
          <w:lang w:val="en-US" w:eastAsia="vi-VN"/>
          <w14:ligatures w14:val="none"/>
        </w:rPr>
        <w:t>Đỗ Như Tài</w:t>
      </w:r>
    </w:p>
    <w:p w14:paraId="2CF71A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-200" w:hanging="1398" w:hangingChars="437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vi-VN"/>
        </w:rPr>
        <w:t xml:space="preserve">Challenge 1: Titanic - Machine Learing from Disaster </w:t>
      </w:r>
    </w:p>
    <w:p w14:paraId="485EFABE">
      <w:pPr>
        <w:spacing w:line="360" w:lineRule="auto"/>
        <w:ind w:left="0" w:leftChars="0" w:firstLine="0" w:firstLineChars="0"/>
        <w:jc w:val="left"/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val="en-US" w:eastAsia="vi-V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val="en-US" w:eastAsia="vi-VN"/>
          <w14:ligatures w14:val="none"/>
        </w:rPr>
        <w:t>Nội dung nhận xét:</w:t>
      </w:r>
    </w:p>
    <w:p w14:paraId="0D6948FF">
      <w:pPr>
        <w:spacing w:line="360" w:lineRule="auto"/>
        <w:ind w:left="140" w:hanging="140" w:hangingChars="50"/>
        <w:jc w:val="left"/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vi-V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eastAsia="vi-VN"/>
          <w14:ligatures w14:val="non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269B347">
      <w:pPr>
        <w:spacing w:line="360" w:lineRule="auto"/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val="en-US" w:eastAsia="vi-V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eastAsia="vi-VN"/>
          <w14:ligatures w14:val="none"/>
        </w:rPr>
        <w:t>Điểm:</w:t>
      </w:r>
    </w:p>
    <w:p w14:paraId="4AC49E25">
      <w:pPr>
        <w:spacing w:line="360" w:lineRule="auto"/>
        <w:rPr>
          <w:rFonts w:hint="default" w:ascii="Times New Roman" w:hAnsi="Times New Roman" w:eastAsia="Times New Roman" w:cs="Times New Roman"/>
          <w:kern w:val="0"/>
          <w:sz w:val="32"/>
          <w:szCs w:val="32"/>
          <w:lang w:val="en-US" w:eastAsia="vi-V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32"/>
          <w:szCs w:val="32"/>
          <w:lang w:eastAsia="vi-VN"/>
          <w14:ligatures w14:val="none"/>
        </w:rPr>
        <w:t>Bằng số:</w:t>
      </w:r>
      <w:r>
        <w:rPr>
          <w:rFonts w:hint="default" w:ascii="Times New Roman" w:hAnsi="Times New Roman" w:eastAsia="Times New Roman" w:cs="Times New Roman"/>
          <w:kern w:val="0"/>
          <w:sz w:val="32"/>
          <w:szCs w:val="32"/>
          <w:lang w:val="en-US" w:eastAsia="vi-V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32"/>
          <w:szCs w:val="32"/>
          <w:lang w:eastAsia="vi-VN"/>
          <w14:ligatures w14:val="none"/>
        </w:rPr>
        <w:t>............................................................</w:t>
      </w:r>
    </w:p>
    <w:p w14:paraId="6B0C77DA">
      <w:pPr>
        <w:spacing w:line="360" w:lineRule="auto"/>
        <w:rPr>
          <w:rFonts w:hint="default" w:ascii="Times New Roman" w:hAnsi="Times New Roman" w:eastAsia="Times New Roman" w:cs="Times New Roman"/>
          <w:kern w:val="0"/>
          <w:sz w:val="32"/>
          <w:szCs w:val="32"/>
          <w:lang w:val="en-US" w:eastAsia="vi-V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32"/>
          <w:szCs w:val="32"/>
          <w:lang w:eastAsia="vi-VN"/>
          <w14:ligatures w14:val="none"/>
        </w:rPr>
        <w:t>Bằng chữ:</w:t>
      </w:r>
      <w:r>
        <w:rPr>
          <w:rFonts w:hint="default" w:ascii="Times New Roman" w:hAnsi="Times New Roman" w:eastAsia="Times New Roman" w:cs="Times New Roman"/>
          <w:kern w:val="0"/>
          <w:sz w:val="32"/>
          <w:szCs w:val="32"/>
          <w:lang w:val="en-US" w:eastAsia="vi-V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32"/>
          <w:szCs w:val="32"/>
          <w:lang w:eastAsia="vi-VN"/>
          <w14:ligatures w14:val="none"/>
        </w:rPr>
        <w:t>..........................................................</w:t>
      </w:r>
    </w:p>
    <w:p w14:paraId="2455C7FC">
      <w:pPr>
        <w:spacing w:line="240" w:lineRule="auto"/>
        <w:jc w:val="right"/>
        <w:rPr>
          <w:rFonts w:hint="default" w:ascii="Times New Roman" w:hAnsi="Times New Roman" w:eastAsia="Times New Roman" w:cs="Times New Roman"/>
          <w:kern w:val="0"/>
          <w:sz w:val="32"/>
          <w:szCs w:val="32"/>
          <w:lang w:val="en-US" w:eastAsia="vi-V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32"/>
          <w:szCs w:val="32"/>
          <w:lang w:val="en-US" w:eastAsia="vi-VN"/>
          <w14:ligatures w14:val="none"/>
        </w:rPr>
        <w:t xml:space="preserve">    </w:t>
      </w:r>
    </w:p>
    <w:p w14:paraId="5DF69D52">
      <w:pPr>
        <w:spacing w:line="240" w:lineRule="auto"/>
        <w:jc w:val="right"/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val="en-US" w:eastAsia="vi-VN"/>
          <w14:ligatures w14:val="none"/>
        </w:rPr>
      </w:pPr>
    </w:p>
    <w:p w14:paraId="2ACF04FB">
      <w:pPr>
        <w:spacing w:line="240" w:lineRule="auto"/>
        <w:jc w:val="right"/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val="en-US" w:eastAsia="vi-VN"/>
          <w14:ligatures w14:val="none"/>
        </w:rPr>
      </w:pPr>
    </w:p>
    <w:p w14:paraId="696095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right"/>
        <w:textAlignment w:val="auto"/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val="en-US" w:eastAsia="vi-V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eastAsia="vi-VN"/>
          <w14:ligatures w14:val="none"/>
        </w:rPr>
        <w:t>GIẢNG VIÊN CHẤM</w:t>
      </w:r>
    </w:p>
    <w:p w14:paraId="5F56E1A3">
      <w:pPr>
        <w:spacing w:line="240" w:lineRule="auto"/>
        <w:jc w:val="center"/>
        <w:rPr>
          <w:rFonts w:hint="default" w:ascii="Times New Roman" w:hAnsi="Times New Roman" w:eastAsia="Times New Roman" w:cs="Times New Roman"/>
          <w:i/>
          <w:iCs/>
          <w:kern w:val="0"/>
          <w:sz w:val="32"/>
          <w:szCs w:val="32"/>
          <w:lang w:val="en-US" w:eastAsia="vi-VN"/>
          <w14:ligatures w14:val="none"/>
        </w:rPr>
      </w:pPr>
      <w:r>
        <w:rPr>
          <w:rFonts w:hint="default" w:ascii="Times New Roman" w:hAnsi="Times New Roman" w:eastAsia="Times New Roman" w:cs="Times New Roman"/>
          <w:i/>
          <w:iCs/>
          <w:kern w:val="0"/>
          <w:sz w:val="32"/>
          <w:szCs w:val="32"/>
          <w:lang w:val="en-US" w:eastAsia="vi-VN"/>
          <w14:ligatures w14:val="none"/>
        </w:rPr>
        <w:t xml:space="preserve">                                     </w:t>
      </w:r>
      <w:r>
        <w:rPr>
          <w:rFonts w:hint="default" w:ascii="Times New Roman" w:hAnsi="Times New Roman" w:eastAsia="Times New Roman" w:cs="Times New Roman"/>
          <w:i/>
          <w:iCs/>
          <w:kern w:val="0"/>
          <w:sz w:val="32"/>
          <w:szCs w:val="32"/>
          <w:lang w:val="en-US" w:eastAsia="vi-VN"/>
          <w14:ligatures w14:val="none"/>
        </w:rPr>
        <w:tab/>
      </w:r>
      <w:r>
        <w:rPr>
          <w:rFonts w:hint="default" w:ascii="Times New Roman" w:hAnsi="Times New Roman" w:eastAsia="Times New Roman" w:cs="Times New Roman"/>
          <w:i/>
          <w:iCs/>
          <w:kern w:val="0"/>
          <w:sz w:val="32"/>
          <w:szCs w:val="32"/>
          <w:lang w:val="en-US" w:eastAsia="vi-VN"/>
          <w14:ligatures w14:val="none"/>
        </w:rPr>
        <w:tab/>
      </w:r>
      <w:r>
        <w:rPr>
          <w:rFonts w:hint="default" w:ascii="Times New Roman" w:hAnsi="Times New Roman" w:eastAsia="Times New Roman" w:cs="Times New Roman"/>
          <w:i/>
          <w:iCs/>
          <w:kern w:val="0"/>
          <w:sz w:val="32"/>
          <w:szCs w:val="32"/>
          <w:lang w:val="en-US" w:eastAsia="vi-VN"/>
          <w14:ligatures w14:val="none"/>
        </w:rPr>
        <w:tab/>
      </w:r>
      <w:r>
        <w:rPr>
          <w:rFonts w:hint="default" w:ascii="Times New Roman" w:hAnsi="Times New Roman" w:eastAsia="Times New Roman" w:cs="Times New Roman"/>
          <w:i/>
          <w:iCs/>
          <w:kern w:val="0"/>
          <w:sz w:val="32"/>
          <w:szCs w:val="32"/>
          <w:lang w:val="en-US" w:eastAsia="vi-VN"/>
          <w14:ligatures w14:val="none"/>
        </w:rPr>
        <w:t xml:space="preserve">  </w:t>
      </w:r>
      <w:r>
        <w:rPr>
          <w:rFonts w:hint="default" w:ascii="Times New Roman" w:hAnsi="Times New Roman" w:eastAsia="Times New Roman" w:cs="Times New Roman"/>
          <w:i/>
          <w:iCs/>
          <w:kern w:val="0"/>
          <w:sz w:val="32"/>
          <w:szCs w:val="32"/>
          <w:lang w:eastAsia="vi-VN"/>
          <w14:ligatures w14:val="none"/>
        </w:rPr>
        <w:t>(Ký, ghi rõ họ</w:t>
      </w:r>
      <w:r>
        <w:rPr>
          <w:rFonts w:hint="default" w:ascii="Times New Roman" w:hAnsi="Times New Roman" w:eastAsia="Times New Roman" w:cs="Times New Roman"/>
          <w:i/>
          <w:iCs/>
          <w:kern w:val="0"/>
          <w:sz w:val="32"/>
          <w:szCs w:val="32"/>
          <w:lang w:val="en-US" w:eastAsia="vi-V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i/>
          <w:iCs/>
          <w:kern w:val="0"/>
          <w:sz w:val="32"/>
          <w:szCs w:val="32"/>
          <w:lang w:eastAsia="vi-VN"/>
          <w14:ligatures w14:val="none"/>
        </w:rPr>
        <w:t>tên)</w:t>
      </w:r>
    </w:p>
    <w:p w14:paraId="638210B7"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  <w:r>
        <w:rPr>
          <w:rFonts w:hint="default"/>
          <w:lang w:val="en-US"/>
        </w:rPr>
        <w:t>QUÁ TRÌNH THAM GIA</w:t>
      </w:r>
    </w:p>
    <w:tbl>
      <w:tblPr>
        <w:tblStyle w:val="18"/>
        <w:tblpPr w:leftFromText="180" w:rightFromText="180" w:vertAnchor="text" w:horzAnchor="page" w:tblpXSpec="center" w:tblpY="839"/>
        <w:tblOverlap w:val="never"/>
        <w:tblW w:w="105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5"/>
        <w:gridCol w:w="5445"/>
        <w:gridCol w:w="1961"/>
      </w:tblGrid>
      <w:tr w14:paraId="69BE7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3135" w:type="dxa"/>
            <w:vAlign w:val="center"/>
          </w:tcPr>
          <w:p w14:paraId="78D21181"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Tên - MSSV</w:t>
            </w:r>
          </w:p>
        </w:tc>
        <w:tc>
          <w:tcPr>
            <w:tcW w:w="5445" w:type="dxa"/>
            <w:vAlign w:val="center"/>
          </w:tcPr>
          <w:p w14:paraId="2DF67C86"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Phân công</w:t>
            </w:r>
          </w:p>
        </w:tc>
        <w:tc>
          <w:tcPr>
            <w:tcW w:w="1961" w:type="dxa"/>
            <w:vAlign w:val="center"/>
          </w:tcPr>
          <w:p w14:paraId="6413E17E"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Tham gia (%)</w:t>
            </w:r>
          </w:p>
        </w:tc>
      </w:tr>
      <w:tr w14:paraId="45CF4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6" w:hRule="atLeast"/>
          <w:jc w:val="center"/>
        </w:trPr>
        <w:tc>
          <w:tcPr>
            <w:tcW w:w="3135" w:type="dxa"/>
            <w:vAlign w:val="center"/>
          </w:tcPr>
          <w:p w14:paraId="4BD548D1"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Trần 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  <w:t>Quốc Hoàng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 - 31235800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  <w:t>1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  <w:t xml:space="preserve"> (nhóm trưởng)</w:t>
            </w:r>
          </w:p>
        </w:tc>
        <w:tc>
          <w:tcPr>
            <w:tcW w:w="5445" w:type="dxa"/>
            <w:vAlign w:val="center"/>
          </w:tcPr>
          <w:p w14:paraId="50576479"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  <w:t>Viết code, hỗ trợ làm slide</w:t>
            </w:r>
          </w:p>
        </w:tc>
        <w:tc>
          <w:tcPr>
            <w:tcW w:w="1961" w:type="dxa"/>
            <w:vAlign w:val="center"/>
          </w:tcPr>
          <w:p w14:paraId="43B65B09"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100%</w:t>
            </w:r>
          </w:p>
        </w:tc>
      </w:tr>
      <w:tr w14:paraId="6450D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6" w:hRule="atLeast"/>
          <w:jc w:val="center"/>
        </w:trPr>
        <w:tc>
          <w:tcPr>
            <w:tcW w:w="3135" w:type="dxa"/>
            <w:vAlign w:val="center"/>
          </w:tcPr>
          <w:p w14:paraId="3B58DBA5"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  <w:t>Trần Chí Vỹ - 3123580065</w:t>
            </w:r>
          </w:p>
        </w:tc>
        <w:tc>
          <w:tcPr>
            <w:tcW w:w="5445" w:type="dxa"/>
            <w:vAlign w:val="center"/>
          </w:tcPr>
          <w:p w14:paraId="5AEF2900"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  <w:t>Viết paper</w:t>
            </w:r>
          </w:p>
        </w:tc>
        <w:tc>
          <w:tcPr>
            <w:tcW w:w="1961" w:type="dxa"/>
            <w:vAlign w:val="center"/>
          </w:tcPr>
          <w:p w14:paraId="2404B999"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100%</w:t>
            </w:r>
          </w:p>
        </w:tc>
      </w:tr>
      <w:tr w14:paraId="33123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8" w:hRule="atLeast"/>
          <w:jc w:val="center"/>
        </w:trPr>
        <w:tc>
          <w:tcPr>
            <w:tcW w:w="3135" w:type="dxa"/>
            <w:vAlign w:val="center"/>
          </w:tcPr>
          <w:p w14:paraId="3675F6E0"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Phan Trần Hữu Tấn -</w:t>
            </w:r>
          </w:p>
          <w:p w14:paraId="0C9B2A57"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3123580042</w:t>
            </w:r>
          </w:p>
        </w:tc>
        <w:tc>
          <w:tcPr>
            <w:tcW w:w="5445" w:type="dxa"/>
            <w:vAlign w:val="center"/>
          </w:tcPr>
          <w:p w14:paraId="37B3FF9B"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  <w:t>Làm slide, poster</w:t>
            </w:r>
          </w:p>
        </w:tc>
        <w:tc>
          <w:tcPr>
            <w:tcW w:w="1961" w:type="dxa"/>
            <w:vAlign w:val="center"/>
          </w:tcPr>
          <w:p w14:paraId="0F61B966"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100%</w:t>
            </w:r>
          </w:p>
        </w:tc>
      </w:tr>
    </w:tbl>
    <w:p w14:paraId="445519A7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76215F58"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page"/>
      </w:r>
    </w:p>
    <w:p w14:paraId="15AC8021"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bookmarkStart w:id="14" w:name="_Toc28643"/>
      <w:r>
        <w:rPr>
          <w:rFonts w:hint="default"/>
          <w:lang w:val="en-US"/>
        </w:rPr>
        <w:t xml:space="preserve">LỜI </w:t>
      </w:r>
      <w:bookmarkEnd w:id="10"/>
      <w:bookmarkEnd w:id="11"/>
      <w:r>
        <w:rPr>
          <w:rFonts w:hint="default"/>
          <w:lang w:val="en-US"/>
        </w:rPr>
        <w:t>CẢM ƠN</w:t>
      </w:r>
      <w:bookmarkEnd w:id="12"/>
      <w:bookmarkEnd w:id="13"/>
      <w:bookmarkEnd w:id="14"/>
    </w:p>
    <w:p w14:paraId="36EA00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397" w:firstLineChars="142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Lời nói đầu tiên cho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chúng </w:t>
      </w:r>
      <w:r>
        <w:rPr>
          <w:rFonts w:hint="default" w:ascii="Times New Roman" w:hAnsi="Times New Roman" w:cs="Times New Roman"/>
          <w:sz w:val="28"/>
          <w:szCs w:val="28"/>
        </w:rPr>
        <w:t>em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xin trân trọng gửi lời cảm ơn chân thành tới Giảng viên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Đỗ Như Tài </w:t>
      </w:r>
      <w:r>
        <w:rPr>
          <w:rFonts w:hint="default" w:ascii="Times New Roman" w:hAnsi="Times New Roman" w:cs="Times New Roman"/>
          <w:sz w:val="28"/>
          <w:szCs w:val="28"/>
        </w:rPr>
        <w:t>đã tận tình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chỉ bảo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chúng </w:t>
      </w:r>
      <w:r>
        <w:rPr>
          <w:rFonts w:hint="default" w:ascii="Times New Roman" w:hAnsi="Times New Roman" w:cs="Times New Roman"/>
          <w:sz w:val="28"/>
          <w:szCs w:val="28"/>
        </w:rPr>
        <w:t>em trong suốt quá trình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học tập trong lớp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Chúng 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 xin cảm ơn Trường Đại học Sài Gòn và Khoa Toán - Ứng dụng đã tạo điều kiện và cơ hội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cho chúng em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để có thể được tiếp cận và học hỏi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thêm kiến thức mới mẻ này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2721B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198" w:firstLineChars="71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2A7C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397" w:firstLineChars="142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headerReference r:id="rId4" w:type="default"/>
          <w:footerReference r:id="rId5" w:type="default"/>
          <w:pgSz w:w="11906" w:h="16838"/>
          <w:pgMar w:top="1440" w:right="1440" w:bottom="1440" w:left="216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</w:rPr>
        <w:t xml:space="preserve">Dù đã rất cố gắng trong quá trình nghiên cứu và thực hành, nhưng do kiến thức và kinh nghiệm còn hạn chế, chắc chắn bài làm vẫn không tránh khỏi những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sai sót</w:t>
      </w:r>
      <w:r>
        <w:rPr>
          <w:rFonts w:hint="default" w:ascii="Times New Roman" w:hAnsi="Times New Roman" w:cs="Times New Roman"/>
          <w:sz w:val="28"/>
          <w:szCs w:val="28"/>
        </w:rPr>
        <w:t xml:space="preserve">. Em mong Thầy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có thể thông cảm và xem xét bỏ qua cho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chúng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em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D2860FC">
      <w:pPr>
        <w:pStyle w:val="2"/>
        <w:bidi w:val="0"/>
        <w:spacing w:line="240" w:lineRule="auto"/>
        <w:jc w:val="center"/>
        <w:rPr>
          <w:rFonts w:hint="default"/>
          <w:lang w:val="vi-VN"/>
        </w:rPr>
      </w:pPr>
      <w:r>
        <w:rPr>
          <w:rFonts w:hint="default"/>
          <w:lang w:val="vi-VN"/>
        </w:rPr>
        <w:t>BÁO CÁO</w:t>
      </w:r>
    </w:p>
    <w:p w14:paraId="24A7F2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398" w:firstLineChars="142"/>
        <w:textAlignment w:val="auto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Yêu cầu: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tham gia challenge, viết report báo cáo (báo cáo dạng Paper, Slides, Poster, code liên quan + minh chứng), hạn nộp là 02/11.</w:t>
      </w:r>
    </w:p>
    <w:p w14:paraId="34B52C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284" w:firstLineChars="142"/>
        <w:textAlignment w:val="auto"/>
        <w:rPr>
          <w:rFonts w:hint="default"/>
          <w:lang w:val="vi-VN"/>
        </w:rPr>
      </w:pPr>
      <w:r>
        <w:drawing>
          <wp:inline distT="0" distB="0" distL="114300" distR="114300">
            <wp:extent cx="5481320" cy="2466975"/>
            <wp:effectExtent l="0" t="0" r="0" b="0"/>
            <wp:docPr id="29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"/>
                    <pic:cNvPicPr/>
                  </pic:nvPicPr>
                  <pic:blipFill>
                    <a:blip r:embed="rId8"/>
                    <a:srcRect t="11536" r="3533" b="26725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B3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398" w:firstLineChars="142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Nhiệm vụ:</w:t>
      </w:r>
    </w:p>
    <w:p w14:paraId="3C1F81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397" w:firstLineChars="142"/>
        <w:textAlignment w:val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Tuần 1: tìm hiểu về thử thách, tham khảo code trên mạng, viết code.</w:t>
      </w:r>
    </w:p>
    <w:p w14:paraId="6E8364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397" w:firstLineChars="142"/>
        <w:textAlignment w:val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Tuần 2: tham khảo mẫu của thầy và viết Paper, làm Slides và Poster.</w:t>
      </w:r>
    </w:p>
    <w:p w14:paraId="2BDC08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397" w:firstLineChars="142"/>
        <w:textAlignment w:val="auto"/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6ADD25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398" w:firstLineChars="142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Ý nghĩa của các thư mục và file:</w:t>
      </w:r>
    </w:p>
    <w:p w14:paraId="296DC3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397" w:firstLineChars="142"/>
        <w:textAlignment w:val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Trong thư mục chính sẽ chứa 3 thư mục con là Data, Graphs, Reports, 1 file csv kết quả dự đoán và 2 file code (ipynb và html). Phần chính cần phải được coi là file code ipynb (khuyến khích) và thư mục Reports.</w:t>
      </w:r>
    </w:p>
    <w:p w14:paraId="7E182E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397" w:firstLineChars="142"/>
        <w:textAlignment w:val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Thư mục Data: là nơi lưu trữ các data được sử dụng trong code.</w:t>
      </w:r>
    </w:p>
    <w:p w14:paraId="75E79D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397" w:firstLineChars="142"/>
        <w:textAlignment w:val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Thư mục Graphs: là các hình trực quan có trong file code hoặc liên quan tới chủ đề.</w:t>
      </w:r>
    </w:p>
    <w:p w14:paraId="1A4DEE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397" w:firstLineChars="142"/>
        <w:textAlignment w:val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Thư mục Reports: là nơi chứa các file pdf chính như Paper, Slides, Poster liên quan tới báo cáo.</w:t>
      </w:r>
    </w:p>
    <w:p w14:paraId="41D7E4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397" w:firstLineChars="142"/>
        <w:textAlignment w:val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File submission.csv: là file kết quả dự đoán được lưu từ code.</w:t>
      </w:r>
    </w:p>
    <w:p w14:paraId="28BEA1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397" w:firstLineChars="142"/>
        <w:textAlignment w:val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File code ipynb: file code chính, hiển thị được hết các hình trực quan.</w:t>
      </w:r>
    </w:p>
    <w:p w14:paraId="73929E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397" w:firstLineChars="142"/>
        <w:textAlignment w:val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File code html: file code dạng web, không hiển thị được hình 3d.</w:t>
      </w:r>
    </w:p>
    <w:p w14:paraId="483FD3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397" w:firstLineChars="142"/>
        <w:textAlignment w:val="auto"/>
        <w:rPr>
          <w:rFonts w:hint="default" w:ascii="Times New Roman" w:hAnsi="Times New Roman" w:cs="Times New Roman"/>
          <w:sz w:val="28"/>
          <w:szCs w:val="28"/>
          <w:lang w:val="vi-VN"/>
        </w:rPr>
      </w:pPr>
      <w:bookmarkStart w:id="15" w:name="_GoBack"/>
      <w:bookmarkEnd w:id="15"/>
    </w:p>
    <w:p w14:paraId="4D91CE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Đường dẫn tới Github nhóm trường: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instrText xml:space="preserve"> HYPERLINK "https://github.com/CookWang1906" </w:instrTex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separate"/>
      </w:r>
      <w:r>
        <w:rPr>
          <w:rStyle w:val="15"/>
          <w:rFonts w:hint="default" w:ascii="Times New Roman" w:hAnsi="Times New Roman" w:cs="Times New Roman"/>
          <w:sz w:val="28"/>
          <w:szCs w:val="28"/>
          <w:lang w:val="vi-VN"/>
        </w:rPr>
        <w:t>https://github.com/CookWang1906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end"/>
      </w:r>
    </w:p>
    <w:sectPr>
      <w:pgSz w:w="11906" w:h="16838"/>
      <w:pgMar w:top="1440" w:right="1440" w:bottom="1440" w:left="216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74A36C">
    <w:pPr>
      <w:pStyle w:val="11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F5168D">
    <w:pPr>
      <w:pStyle w:val="8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BDF4F7">
    <w:pPr>
      <w:pStyle w:val="12"/>
      <w:rPr>
        <w:sz w:val="21"/>
        <w:szCs w:val="22"/>
      </w:rPr>
    </w:pPr>
    <w:r>
      <w:rPr>
        <w:sz w:val="21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B6003D">
                          <w:pPr>
                            <w:pStyle w:val="12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EB6003D">
                    <w:pPr>
                      <w:pStyle w:val="12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3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A735E"/>
    <w:rsid w:val="027B67A0"/>
    <w:rsid w:val="05311184"/>
    <w:rsid w:val="066C1CCB"/>
    <w:rsid w:val="07C12712"/>
    <w:rsid w:val="09EF535C"/>
    <w:rsid w:val="0E1B3559"/>
    <w:rsid w:val="10DB7F23"/>
    <w:rsid w:val="12A04C40"/>
    <w:rsid w:val="1359148F"/>
    <w:rsid w:val="167F55F9"/>
    <w:rsid w:val="1B034A5E"/>
    <w:rsid w:val="1B88053A"/>
    <w:rsid w:val="1DF42BB2"/>
    <w:rsid w:val="23A6548F"/>
    <w:rsid w:val="28963BA5"/>
    <w:rsid w:val="2BBB1077"/>
    <w:rsid w:val="2BBC2169"/>
    <w:rsid w:val="2FE56A03"/>
    <w:rsid w:val="35DB7EC8"/>
    <w:rsid w:val="37342A8E"/>
    <w:rsid w:val="40085360"/>
    <w:rsid w:val="451F1D1C"/>
    <w:rsid w:val="498B5395"/>
    <w:rsid w:val="4F461260"/>
    <w:rsid w:val="4FA35970"/>
    <w:rsid w:val="506A37BA"/>
    <w:rsid w:val="53BE1870"/>
    <w:rsid w:val="59290CF4"/>
    <w:rsid w:val="5A751CD8"/>
    <w:rsid w:val="5DB35C17"/>
    <w:rsid w:val="60507B90"/>
    <w:rsid w:val="62F3068B"/>
    <w:rsid w:val="63BA1464"/>
    <w:rsid w:val="64E60BCB"/>
    <w:rsid w:val="73F511E0"/>
    <w:rsid w:val="743F7459"/>
    <w:rsid w:val="76D17727"/>
    <w:rsid w:val="7B1A2AAB"/>
    <w:rsid w:val="7CA30A21"/>
    <w:rsid w:val="7D43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link w:val="30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Times New Roman" w:hAnsi="Times New Roman" w:eastAsia="SimSun" w:cstheme="minorBidi"/>
      <w:b/>
      <w:kern w:val="44"/>
      <w:sz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2"/>
    </w:pPr>
    <w:rPr>
      <w:rFonts w:ascii="Times New Roman" w:hAnsi="Times New Roman" w:eastAsia="SimSun" w:cstheme="minorBidi"/>
      <w:b/>
      <w:kern w:val="2"/>
      <w:sz w:val="32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sz w:val="28"/>
      <w:szCs w:val="28"/>
    </w:rPr>
  </w:style>
  <w:style w:type="paragraph" w:styleId="9">
    <w:name w:val="Date"/>
    <w:basedOn w:val="1"/>
    <w:next w:val="1"/>
    <w:qFormat/>
    <w:uiPriority w:val="0"/>
    <w:pPr>
      <w:widowControl w:val="0"/>
      <w:spacing w:after="0" w:afterLines="0"/>
      <w:jc w:val="right"/>
    </w:pPr>
    <w:rPr>
      <w:rFonts w:ascii="Times New Roman" w:hAnsi="Times New Roman" w:eastAsia="SimSun" w:cstheme="minorBidi"/>
      <w:color w:val="5590CC"/>
      <w:kern w:val="2"/>
      <w:sz w:val="24"/>
      <w:szCs w:val="24"/>
    </w:rPr>
  </w:style>
  <w:style w:type="character" w:styleId="10">
    <w:name w:val="Emphasis"/>
    <w:basedOn w:val="6"/>
    <w:qFormat/>
    <w:uiPriority w:val="0"/>
    <w:rPr>
      <w:i/>
      <w:iCs/>
    </w:rPr>
  </w:style>
  <w:style w:type="paragraph" w:styleId="11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theme="minorBidi"/>
      <w:kern w:val="2"/>
      <w:sz w:val="18"/>
    </w:rPr>
  </w:style>
  <w:style w:type="paragraph" w:styleId="12">
    <w:name w:val="header"/>
    <w:basedOn w:val="1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theme="minorBidi"/>
      <w:kern w:val="2"/>
      <w:sz w:val="18"/>
    </w:rPr>
  </w:style>
  <w:style w:type="character" w:styleId="13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5">
    <w:name w:val="Hyperlink"/>
    <w:basedOn w:val="6"/>
    <w:qFormat/>
    <w:uiPriority w:val="0"/>
    <w:rPr>
      <w:color w:val="0000FF"/>
      <w:u w:val="single"/>
    </w:rPr>
  </w:style>
  <w:style w:type="paragraph" w:styleId="1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7">
    <w:name w:val="Strong"/>
    <w:basedOn w:val="6"/>
    <w:qFormat/>
    <w:uiPriority w:val="0"/>
    <w:rPr>
      <w:b/>
      <w:bCs/>
    </w:rPr>
  </w:style>
  <w:style w:type="table" w:styleId="1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qFormat/>
    <w:uiPriority w:val="10"/>
    <w:pPr>
      <w:ind w:right="794"/>
      <w:jc w:val="center"/>
    </w:pPr>
    <w:rPr>
      <w:b/>
      <w:bCs/>
      <w:sz w:val="40"/>
      <w:szCs w:val="40"/>
    </w:rPr>
  </w:style>
  <w:style w:type="paragraph" w:styleId="20">
    <w:name w:val="toc 1"/>
    <w:basedOn w:val="1"/>
    <w:next w:val="1"/>
    <w:qFormat/>
    <w:uiPriority w:val="0"/>
  </w:style>
  <w:style w:type="paragraph" w:styleId="21">
    <w:name w:val="toc 2"/>
    <w:basedOn w:val="1"/>
    <w:next w:val="1"/>
    <w:qFormat/>
    <w:uiPriority w:val="0"/>
    <w:pPr>
      <w:ind w:left="420" w:leftChars="200"/>
    </w:pPr>
  </w:style>
  <w:style w:type="paragraph" w:styleId="22">
    <w:name w:val="toc 3"/>
    <w:basedOn w:val="1"/>
    <w:next w:val="1"/>
    <w:qFormat/>
    <w:uiPriority w:val="0"/>
    <w:pPr>
      <w:ind w:left="840" w:leftChars="400"/>
    </w:pPr>
  </w:style>
  <w:style w:type="paragraph" w:customStyle="1" w:styleId="23">
    <w:name w:val="No Spacing"/>
    <w:link w:val="26"/>
    <w:qFormat/>
    <w:uiPriority w:val="0"/>
    <w:rPr>
      <w:rFonts w:hint="default" w:ascii="Times New Roman" w:hAnsi="Times New Roman" w:eastAsia="SimSun" w:cs="Times New Roman"/>
      <w:sz w:val="22"/>
    </w:rPr>
  </w:style>
  <w:style w:type="paragraph" w:customStyle="1" w:styleId="24">
    <w:name w:val="Contact Details"/>
    <w:basedOn w:val="1"/>
    <w:qFormat/>
    <w:uiPriority w:val="0"/>
    <w:pPr>
      <w:widowControl w:val="0"/>
      <w:spacing w:before="80" w:beforeLines="0" w:after="80" w:afterLines="0"/>
      <w:jc w:val="both"/>
    </w:pPr>
    <w:rPr>
      <w:rFonts w:ascii="Times New Roman" w:hAnsi="Times New Roman" w:eastAsia="SimSun" w:cstheme="minorBidi"/>
      <w:color w:val="FFFFFF"/>
      <w:kern w:val="2"/>
      <w:sz w:val="16"/>
      <w:szCs w:val="14"/>
    </w:rPr>
  </w:style>
  <w:style w:type="paragraph" w:customStyle="1" w:styleId="25">
    <w:name w:val="Organization"/>
    <w:basedOn w:val="1"/>
    <w:qFormat/>
    <w:uiPriority w:val="0"/>
    <w:pPr>
      <w:widowControl w:val="0"/>
      <w:spacing w:after="0" w:afterLines="0" w:line="600" w:lineRule="exact"/>
      <w:jc w:val="both"/>
    </w:pPr>
    <w:rPr>
      <w:rFonts w:ascii="Calibri" w:hAnsi="Calibri" w:eastAsia="SimSun" w:cstheme="minorBidi"/>
      <w:color w:val="FFFFFF"/>
      <w:kern w:val="2"/>
      <w:sz w:val="56"/>
      <w:szCs w:val="36"/>
    </w:rPr>
  </w:style>
  <w:style w:type="character" w:customStyle="1" w:styleId="26">
    <w:name w:val="无间隔 Char"/>
    <w:basedOn w:val="6"/>
    <w:link w:val="23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30">
    <w:name w:val="Heading 1 Char"/>
    <w:link w:val="2"/>
    <w:qFormat/>
    <w:uiPriority w:val="0"/>
    <w:rPr>
      <w:rFonts w:ascii="Times New Roman" w:hAnsi="Times New Roman" w:eastAsia="SimSun" w:cstheme="minorBidi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AppData\Local\Kingsoft\WPS%20Office\12.2.0.18607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2024-10-29T13:54:00Z</dcterms:created>
  <dc:creator>Windows</dc:creator>
  <cp:lastModifiedBy>Hoàng Sói</cp:lastModifiedBy>
  <dcterms:modified xsi:type="dcterms:W3CDTF">2025-10-21T04:40:55Z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DE299BC5C8674EDB9D45DD829CFC6DE2_13</vt:lpwstr>
  </property>
</Properties>
</file>